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26445F" w14:textId="77777777"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02413195" wp14:editId="1A17CED6">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66E13D69" w14:textId="77777777" w:rsidTr="00185F4A">
        <w:trPr>
          <w:trHeight w:val="1083"/>
        </w:trPr>
        <w:tc>
          <w:tcPr>
            <w:tcW w:w="10790" w:type="dxa"/>
            <w:gridSpan w:val="9"/>
          </w:tcPr>
          <w:p w14:paraId="7219E7DF" w14:textId="77777777" w:rsidR="00DF198B" w:rsidRDefault="00DF198B"/>
        </w:tc>
      </w:tr>
      <w:tr w:rsidR="00DF198B" w14:paraId="40655B77" w14:textId="77777777" w:rsidTr="00185F4A">
        <w:trPr>
          <w:trHeight w:val="1068"/>
        </w:trPr>
        <w:tc>
          <w:tcPr>
            <w:tcW w:w="1198" w:type="dxa"/>
            <w:gridSpan w:val="2"/>
            <w:tcBorders>
              <w:right w:val="single" w:sz="18" w:space="0" w:color="476166" w:themeColor="accent1"/>
            </w:tcBorders>
          </w:tcPr>
          <w:p w14:paraId="69FDD875"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A65EF3F" w14:textId="35DFEABD" w:rsidR="00DF198B" w:rsidRPr="00DF198B" w:rsidRDefault="00215590" w:rsidP="00874FE7">
            <w:pPr>
              <w:pStyle w:val="Heading1"/>
            </w:pPr>
            <w:r>
              <w:t>Survey on Phone Usage and Happiness</w:t>
            </w:r>
          </w:p>
        </w:tc>
        <w:tc>
          <w:tcPr>
            <w:tcW w:w="1199" w:type="dxa"/>
            <w:gridSpan w:val="2"/>
            <w:tcBorders>
              <w:left w:val="single" w:sz="18" w:space="0" w:color="476166" w:themeColor="accent1"/>
            </w:tcBorders>
          </w:tcPr>
          <w:p w14:paraId="43982F8F" w14:textId="77777777" w:rsidR="00DF198B" w:rsidRDefault="00DF198B"/>
        </w:tc>
      </w:tr>
      <w:tr w:rsidR="00DF198B" w14:paraId="648245EE" w14:textId="77777777" w:rsidTr="00185F4A">
        <w:trPr>
          <w:trHeight w:val="1837"/>
        </w:trPr>
        <w:tc>
          <w:tcPr>
            <w:tcW w:w="1170" w:type="dxa"/>
          </w:tcPr>
          <w:p w14:paraId="0B72A7E5" w14:textId="77777777" w:rsidR="00DF198B" w:rsidRDefault="00DF198B"/>
        </w:tc>
        <w:tc>
          <w:tcPr>
            <w:tcW w:w="8460" w:type="dxa"/>
            <w:gridSpan w:val="7"/>
          </w:tcPr>
          <w:p w14:paraId="489FB07E" w14:textId="77777777" w:rsidR="00DF198B" w:rsidRDefault="00DF198B"/>
        </w:tc>
        <w:tc>
          <w:tcPr>
            <w:tcW w:w="1160" w:type="dxa"/>
          </w:tcPr>
          <w:p w14:paraId="3142A35F" w14:textId="77777777" w:rsidR="00DF198B" w:rsidRDefault="00DF198B"/>
        </w:tc>
      </w:tr>
      <w:tr w:rsidR="00DF198B" w14:paraId="53E72162" w14:textId="77777777" w:rsidTr="00185F4A">
        <w:trPr>
          <w:trHeight w:val="929"/>
        </w:trPr>
        <w:tc>
          <w:tcPr>
            <w:tcW w:w="2397" w:type="dxa"/>
            <w:gridSpan w:val="4"/>
          </w:tcPr>
          <w:p w14:paraId="74C1B42B" w14:textId="77777777" w:rsidR="00DF198B" w:rsidRDefault="00DF198B"/>
        </w:tc>
        <w:tc>
          <w:tcPr>
            <w:tcW w:w="5995" w:type="dxa"/>
            <w:shd w:val="clear" w:color="auto" w:fill="FFFFFF" w:themeFill="background1"/>
          </w:tcPr>
          <w:p w14:paraId="4629C75D" w14:textId="77777777" w:rsidR="00DF198B" w:rsidRPr="00DF198B" w:rsidRDefault="00DF198B" w:rsidP="00DF198B">
            <w:pPr>
              <w:jc w:val="center"/>
              <w:rPr>
                <w:rFonts w:ascii="Georgia" w:hAnsi="Georgia"/>
                <w:sz w:val="48"/>
                <w:szCs w:val="48"/>
              </w:rPr>
            </w:pPr>
          </w:p>
        </w:tc>
        <w:tc>
          <w:tcPr>
            <w:tcW w:w="2398" w:type="dxa"/>
            <w:gridSpan w:val="4"/>
          </w:tcPr>
          <w:p w14:paraId="4BD20A6F" w14:textId="77777777" w:rsidR="00DF198B" w:rsidRDefault="00DF198B"/>
        </w:tc>
      </w:tr>
      <w:tr w:rsidR="00DF198B" w14:paraId="046B01DC" w14:textId="77777777" w:rsidTr="00185F4A">
        <w:trPr>
          <w:trHeight w:val="1460"/>
        </w:trPr>
        <w:tc>
          <w:tcPr>
            <w:tcW w:w="2397" w:type="dxa"/>
            <w:gridSpan w:val="4"/>
          </w:tcPr>
          <w:p w14:paraId="64F89D5E" w14:textId="77777777" w:rsidR="00DF198B" w:rsidRDefault="00DF198B"/>
        </w:tc>
        <w:tc>
          <w:tcPr>
            <w:tcW w:w="5995" w:type="dxa"/>
            <w:shd w:val="clear" w:color="auto" w:fill="FFFFFF" w:themeFill="background1"/>
          </w:tcPr>
          <w:p w14:paraId="17E21C03" w14:textId="77777777" w:rsidR="00215590" w:rsidRDefault="00215590" w:rsidP="00215590">
            <w:pPr>
              <w:pStyle w:val="Heading2"/>
            </w:pPr>
            <w:r>
              <w:t xml:space="preserve">ElAmir </w:t>
            </w:r>
            <w:proofErr w:type="spellStart"/>
            <w:r>
              <w:t>ElSady</w:t>
            </w:r>
            <w:proofErr w:type="spellEnd"/>
          </w:p>
          <w:p w14:paraId="30BA0726" w14:textId="026A81DD" w:rsidR="00215590" w:rsidRPr="00215590" w:rsidRDefault="00215590" w:rsidP="00215590">
            <w:pPr>
              <w:jc w:val="center"/>
            </w:pPr>
            <w:r>
              <w:t>22-101029</w:t>
            </w:r>
          </w:p>
        </w:tc>
        <w:tc>
          <w:tcPr>
            <w:tcW w:w="2398" w:type="dxa"/>
            <w:gridSpan w:val="4"/>
          </w:tcPr>
          <w:p w14:paraId="6BB11B23" w14:textId="3D968371" w:rsidR="00DF198B" w:rsidRDefault="00DF198B"/>
        </w:tc>
      </w:tr>
      <w:tr w:rsidR="00DF198B" w14:paraId="2EE51E62" w14:textId="77777777" w:rsidTr="00185F4A">
        <w:trPr>
          <w:trHeight w:val="7176"/>
        </w:trPr>
        <w:tc>
          <w:tcPr>
            <w:tcW w:w="2397" w:type="dxa"/>
            <w:gridSpan w:val="4"/>
            <w:vAlign w:val="bottom"/>
          </w:tcPr>
          <w:p w14:paraId="1832F704"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763B20BA" w14:textId="591CCE36" w:rsidR="00DF198B" w:rsidRPr="00DF198B" w:rsidRDefault="00215590" w:rsidP="00874FE7">
            <w:pPr>
              <w:pStyle w:val="Heading3"/>
            </w:pPr>
            <w:r>
              <w:t>3/9/2024</w:t>
            </w:r>
          </w:p>
          <w:p w14:paraId="55637C53" w14:textId="77777777" w:rsidR="00874FE7" w:rsidRPr="00DF198B" w:rsidRDefault="00000000" w:rsidP="00874FE7">
            <w:pPr>
              <w:pStyle w:val="Heading3"/>
            </w:pPr>
            <w:sdt>
              <w:sdtPr>
                <w:id w:val="-1516760087"/>
                <w:placeholder>
                  <w:docPart w:val="9B67ED7DC0724199B93622B487EFA0EF"/>
                </w:placeholder>
                <w:temporary/>
                <w:showingPlcHdr/>
                <w15:appearance w15:val="hidden"/>
              </w:sdtPr>
              <w:sdtContent>
                <w:r w:rsidR="00874FE7" w:rsidRPr="00DF198B">
                  <w:t>—</w:t>
                </w:r>
              </w:sdtContent>
            </w:sdt>
          </w:p>
          <w:p w14:paraId="64A566A0" w14:textId="7E33CF7C" w:rsidR="00DF198B" w:rsidRPr="00DF198B" w:rsidRDefault="00215590" w:rsidP="00874FE7">
            <w:pPr>
              <w:pStyle w:val="Heading3"/>
            </w:pPr>
            <w:r>
              <w:t>Data Analysis</w:t>
            </w:r>
          </w:p>
          <w:p w14:paraId="385EE63C" w14:textId="77777777" w:rsidR="00DF198B" w:rsidRPr="00DF198B" w:rsidRDefault="00000000" w:rsidP="00874FE7">
            <w:pPr>
              <w:pStyle w:val="Heading3"/>
            </w:pPr>
            <w:sdt>
              <w:sdtPr>
                <w:id w:val="1492440299"/>
                <w:placeholder>
                  <w:docPart w:val="270BBA52D2DB428283A097F182AB0524"/>
                </w:placeholder>
                <w:temporary/>
                <w:showingPlcHdr/>
                <w15:appearance w15:val="hidden"/>
              </w:sdtPr>
              <w:sdtContent>
                <w:r w:rsidR="00874FE7" w:rsidRPr="00DF198B">
                  <w:t>—</w:t>
                </w:r>
              </w:sdtContent>
            </w:sdt>
          </w:p>
          <w:p w14:paraId="2BB36B08" w14:textId="21F0915E" w:rsidR="00DF198B" w:rsidRDefault="00215590" w:rsidP="00874FE7">
            <w:pPr>
              <w:pStyle w:val="Heading3"/>
            </w:pPr>
            <w:r>
              <w:t>Dr Mohamed Taher</w:t>
            </w:r>
          </w:p>
          <w:p w14:paraId="1D1DE694" w14:textId="77777777" w:rsidR="00DF198B" w:rsidRPr="00DF198B" w:rsidRDefault="00DF198B" w:rsidP="00DF198B"/>
        </w:tc>
        <w:tc>
          <w:tcPr>
            <w:tcW w:w="2398" w:type="dxa"/>
            <w:gridSpan w:val="4"/>
            <w:vAlign w:val="bottom"/>
          </w:tcPr>
          <w:p w14:paraId="1F2378FC" w14:textId="77777777" w:rsidR="00DF198B" w:rsidRDefault="00DF198B" w:rsidP="00DF198B">
            <w:pPr>
              <w:jc w:val="center"/>
            </w:pPr>
          </w:p>
        </w:tc>
      </w:tr>
      <w:tr w:rsidR="00DF198B" w14:paraId="54ED733D" w14:textId="77777777" w:rsidTr="00185F4A">
        <w:tc>
          <w:tcPr>
            <w:tcW w:w="2340" w:type="dxa"/>
            <w:gridSpan w:val="3"/>
          </w:tcPr>
          <w:p w14:paraId="26CB7057" w14:textId="77777777" w:rsidR="00DF198B" w:rsidRDefault="00DF198B"/>
        </w:tc>
        <w:tc>
          <w:tcPr>
            <w:tcW w:w="6120" w:type="dxa"/>
            <w:gridSpan w:val="3"/>
          </w:tcPr>
          <w:p w14:paraId="65A1922B" w14:textId="77777777" w:rsidR="00DF198B" w:rsidRDefault="00DF198B"/>
        </w:tc>
        <w:tc>
          <w:tcPr>
            <w:tcW w:w="2330" w:type="dxa"/>
            <w:gridSpan w:val="3"/>
          </w:tcPr>
          <w:p w14:paraId="0271704A" w14:textId="77777777" w:rsidR="00DF198B" w:rsidRDefault="00DF198B"/>
        </w:tc>
      </w:tr>
    </w:tbl>
    <w:p w14:paraId="02225681" w14:textId="11FB99B7" w:rsidR="00DF198B" w:rsidRDefault="00DF198B" w:rsidP="00215590"/>
    <w:tbl>
      <w:tblPr>
        <w:tblStyle w:val="TableGrid"/>
        <w:tblpPr w:leftFromText="180" w:rightFromText="180" w:vertAnchor="text" w:horzAnchor="margin" w:tblpX="-270" w:tblpY="-73"/>
        <w:tblW w:w="114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396"/>
        <w:gridCol w:w="1122"/>
        <w:gridCol w:w="2244"/>
        <w:gridCol w:w="2244"/>
        <w:gridCol w:w="2244"/>
        <w:gridCol w:w="1038"/>
        <w:gridCol w:w="56"/>
        <w:gridCol w:w="28"/>
        <w:gridCol w:w="1122"/>
      </w:tblGrid>
      <w:tr w:rsidR="00215590" w14:paraId="60830C10" w14:textId="77777777" w:rsidTr="0031574F">
        <w:trPr>
          <w:trHeight w:val="2430"/>
        </w:trPr>
        <w:tc>
          <w:tcPr>
            <w:tcW w:w="2518" w:type="dxa"/>
            <w:gridSpan w:val="2"/>
          </w:tcPr>
          <w:p w14:paraId="6D940184" w14:textId="77777777" w:rsidR="00215590" w:rsidRDefault="00215590" w:rsidP="000C143E"/>
        </w:tc>
        <w:tc>
          <w:tcPr>
            <w:tcW w:w="2244" w:type="dxa"/>
          </w:tcPr>
          <w:p w14:paraId="620B1BB6" w14:textId="77777777" w:rsidR="000C143E" w:rsidRDefault="000C143E" w:rsidP="000C143E"/>
        </w:tc>
        <w:tc>
          <w:tcPr>
            <w:tcW w:w="2244" w:type="dxa"/>
          </w:tcPr>
          <w:p w14:paraId="5F331192" w14:textId="77777777" w:rsidR="00215590" w:rsidRDefault="00215590" w:rsidP="000C143E"/>
        </w:tc>
        <w:tc>
          <w:tcPr>
            <w:tcW w:w="2244" w:type="dxa"/>
          </w:tcPr>
          <w:p w14:paraId="453602ED" w14:textId="77777777" w:rsidR="00215590" w:rsidRDefault="00215590" w:rsidP="000C143E"/>
        </w:tc>
        <w:tc>
          <w:tcPr>
            <w:tcW w:w="2244" w:type="dxa"/>
            <w:gridSpan w:val="4"/>
          </w:tcPr>
          <w:p w14:paraId="441B25B9" w14:textId="06102375" w:rsidR="00215590" w:rsidRDefault="00797DD3" w:rsidP="000C143E">
            <w:r w:rsidRPr="004909D9">
              <w:rPr>
                <w:noProof/>
                <w:lang w:eastAsia="en-AU"/>
              </w:rPr>
              <w:drawing>
                <wp:anchor distT="0" distB="0" distL="114300" distR="114300" simplePos="0" relativeHeight="251662336" behindDoc="1" locked="0" layoutInCell="1" allowOverlap="1" wp14:anchorId="26321636" wp14:editId="6767C7EF">
                  <wp:simplePos x="0" y="0"/>
                  <wp:positionH relativeFrom="margin">
                    <wp:posOffset>-5682615</wp:posOffset>
                  </wp:positionH>
                  <wp:positionV relativeFrom="margin">
                    <wp:posOffset>34925</wp:posOffset>
                  </wp:positionV>
                  <wp:extent cx="6861176" cy="1944000"/>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c>
      </w:tr>
      <w:tr w:rsidR="00215590" w14:paraId="0EA574FB" w14:textId="77777777" w:rsidTr="0031574F">
        <w:trPr>
          <w:trHeight w:val="924"/>
        </w:trPr>
        <w:tc>
          <w:tcPr>
            <w:tcW w:w="2518" w:type="dxa"/>
            <w:gridSpan w:val="2"/>
          </w:tcPr>
          <w:p w14:paraId="1E72A432" w14:textId="77777777" w:rsidR="00215590" w:rsidRDefault="00215590" w:rsidP="000C143E"/>
        </w:tc>
        <w:tc>
          <w:tcPr>
            <w:tcW w:w="6732" w:type="dxa"/>
            <w:gridSpan w:val="3"/>
            <w:shd w:val="clear" w:color="auto" w:fill="FFFFFF" w:themeFill="background1"/>
            <w:vAlign w:val="center"/>
          </w:tcPr>
          <w:p w14:paraId="2F11D899" w14:textId="1AFFFDBE" w:rsidR="00215590" w:rsidRDefault="00215590" w:rsidP="000C143E">
            <w:pPr>
              <w:pStyle w:val="Heading4"/>
            </w:pPr>
            <w:r>
              <w:t>SAMPLING</w:t>
            </w:r>
          </w:p>
        </w:tc>
        <w:tc>
          <w:tcPr>
            <w:tcW w:w="2244" w:type="dxa"/>
            <w:gridSpan w:val="4"/>
          </w:tcPr>
          <w:p w14:paraId="5AAF3587" w14:textId="48492D9D" w:rsidR="00215590" w:rsidRDefault="00215590" w:rsidP="000C143E"/>
        </w:tc>
      </w:tr>
      <w:tr w:rsidR="00215590" w14:paraId="2CCD8B6B" w14:textId="77777777" w:rsidTr="0031574F">
        <w:trPr>
          <w:trHeight w:val="328"/>
        </w:trPr>
        <w:tc>
          <w:tcPr>
            <w:tcW w:w="2518" w:type="dxa"/>
            <w:gridSpan w:val="2"/>
          </w:tcPr>
          <w:p w14:paraId="7C857B1A" w14:textId="77777777" w:rsidR="00215590" w:rsidRDefault="00215590" w:rsidP="000C143E"/>
        </w:tc>
        <w:tc>
          <w:tcPr>
            <w:tcW w:w="2244" w:type="dxa"/>
          </w:tcPr>
          <w:p w14:paraId="27D07DF2" w14:textId="77777777" w:rsidR="00215590" w:rsidRDefault="00215590" w:rsidP="000C143E"/>
        </w:tc>
        <w:tc>
          <w:tcPr>
            <w:tcW w:w="2244" w:type="dxa"/>
          </w:tcPr>
          <w:p w14:paraId="047C7D2B" w14:textId="77777777" w:rsidR="00215590" w:rsidRDefault="00215590" w:rsidP="000C143E"/>
        </w:tc>
        <w:tc>
          <w:tcPr>
            <w:tcW w:w="2244" w:type="dxa"/>
          </w:tcPr>
          <w:p w14:paraId="36DA7C57" w14:textId="77777777" w:rsidR="00215590" w:rsidRDefault="00215590" w:rsidP="000C143E"/>
        </w:tc>
        <w:tc>
          <w:tcPr>
            <w:tcW w:w="2244" w:type="dxa"/>
            <w:gridSpan w:val="4"/>
          </w:tcPr>
          <w:p w14:paraId="76E0E567" w14:textId="77777777" w:rsidR="00215590" w:rsidRDefault="00215590" w:rsidP="000C143E"/>
        </w:tc>
      </w:tr>
      <w:tr w:rsidR="00215590" w14:paraId="4477E7A3" w14:textId="77777777" w:rsidTr="0031574F">
        <w:trPr>
          <w:trHeight w:val="2403"/>
        </w:trPr>
        <w:tc>
          <w:tcPr>
            <w:tcW w:w="1396" w:type="dxa"/>
          </w:tcPr>
          <w:p w14:paraId="646A4A08" w14:textId="77777777" w:rsidR="00215590" w:rsidRDefault="00215590" w:rsidP="000C143E"/>
        </w:tc>
        <w:tc>
          <w:tcPr>
            <w:tcW w:w="8976" w:type="dxa"/>
            <w:gridSpan w:val="7"/>
          </w:tcPr>
          <w:p w14:paraId="5CA6FDA8" w14:textId="3A526597" w:rsidR="00215590" w:rsidRPr="0048120C" w:rsidRDefault="00215590" w:rsidP="000C143E">
            <w:pPr>
              <w:pStyle w:val="Heading5"/>
            </w:pPr>
            <w:r>
              <w:t>POPULATION OF INTEREST</w:t>
            </w:r>
          </w:p>
          <w:p w14:paraId="0D5DED53" w14:textId="7926E047" w:rsidR="00215590" w:rsidRDefault="00215590" w:rsidP="000C143E"/>
          <w:p w14:paraId="35137C10" w14:textId="509D39A4" w:rsidR="00215590" w:rsidRPr="000C143E" w:rsidRDefault="00215590" w:rsidP="000C143E">
            <w:pPr>
              <w:pStyle w:val="Text"/>
              <w:rPr>
                <w:sz w:val="24"/>
                <w:szCs w:val="24"/>
              </w:rPr>
            </w:pPr>
            <w:r w:rsidRPr="000C143E">
              <w:rPr>
                <w:sz w:val="24"/>
                <w:szCs w:val="24"/>
              </w:rPr>
              <w:t>This survey’s population of interest is young people in Egypt. I have decided to choose this population as young people usually tend to have more phone time and try to pay more attention to their happiness. To achieve this population, I sent my survey to multiple universities across Egypt as well as a few high schools.</w:t>
            </w:r>
          </w:p>
        </w:tc>
        <w:tc>
          <w:tcPr>
            <w:tcW w:w="1122" w:type="dxa"/>
          </w:tcPr>
          <w:p w14:paraId="478B4236" w14:textId="77777777" w:rsidR="00215590" w:rsidRDefault="00215590" w:rsidP="000C143E"/>
        </w:tc>
      </w:tr>
      <w:tr w:rsidR="0031574F" w14:paraId="7CD025EC" w14:textId="77777777" w:rsidTr="0031574F">
        <w:trPr>
          <w:trHeight w:val="843"/>
        </w:trPr>
        <w:tc>
          <w:tcPr>
            <w:tcW w:w="1396" w:type="dxa"/>
          </w:tcPr>
          <w:p w14:paraId="46FE1FC5" w14:textId="77777777" w:rsidR="00215590" w:rsidRDefault="00215590" w:rsidP="000C143E"/>
        </w:tc>
        <w:tc>
          <w:tcPr>
            <w:tcW w:w="8892" w:type="dxa"/>
            <w:gridSpan w:val="5"/>
          </w:tcPr>
          <w:p w14:paraId="1E15B451" w14:textId="2F691ABE" w:rsidR="00215590" w:rsidRDefault="00215590" w:rsidP="000C143E">
            <w:pPr>
              <w:pStyle w:val="Heading5"/>
            </w:pPr>
            <w:r>
              <w:t>SAMPLING METHOD</w:t>
            </w:r>
            <w:r w:rsidR="00AC1219">
              <w:t xml:space="preserve">                               </w:t>
            </w:r>
          </w:p>
          <w:p w14:paraId="41B3428B" w14:textId="77777777" w:rsidR="00215590" w:rsidRPr="0048120C" w:rsidRDefault="00215590" w:rsidP="000C143E"/>
        </w:tc>
        <w:tc>
          <w:tcPr>
            <w:tcW w:w="56" w:type="dxa"/>
          </w:tcPr>
          <w:p w14:paraId="150CB467" w14:textId="77777777" w:rsidR="00215590" w:rsidRPr="00215590" w:rsidRDefault="00215590" w:rsidP="000C143E"/>
        </w:tc>
        <w:tc>
          <w:tcPr>
            <w:tcW w:w="27" w:type="dxa"/>
          </w:tcPr>
          <w:p w14:paraId="23718818" w14:textId="77777777" w:rsidR="00215590" w:rsidRDefault="00215590" w:rsidP="000C143E"/>
        </w:tc>
        <w:tc>
          <w:tcPr>
            <w:tcW w:w="1122" w:type="dxa"/>
          </w:tcPr>
          <w:p w14:paraId="557ECECB" w14:textId="77777777" w:rsidR="00215590" w:rsidRDefault="00215590" w:rsidP="000C143E"/>
        </w:tc>
      </w:tr>
      <w:tr w:rsidR="00FF6CA4" w14:paraId="053A02FF" w14:textId="77777777" w:rsidTr="00FF6CA4">
        <w:trPr>
          <w:trHeight w:val="4615"/>
        </w:trPr>
        <w:tc>
          <w:tcPr>
            <w:tcW w:w="1396" w:type="dxa"/>
          </w:tcPr>
          <w:p w14:paraId="584BC951" w14:textId="77777777" w:rsidR="00215590" w:rsidRDefault="00215590" w:rsidP="000C143E"/>
        </w:tc>
        <w:tc>
          <w:tcPr>
            <w:tcW w:w="8892" w:type="dxa"/>
            <w:gridSpan w:val="5"/>
          </w:tcPr>
          <w:p w14:paraId="37023408" w14:textId="6D2ACC45" w:rsidR="00AC1219" w:rsidRPr="000C143E" w:rsidRDefault="00AC1219" w:rsidP="000C143E">
            <w:pPr>
              <w:pStyle w:val="Text"/>
              <w:rPr>
                <w:sz w:val="24"/>
                <w:szCs w:val="24"/>
              </w:rPr>
            </w:pPr>
            <w:r w:rsidRPr="000C143E">
              <w:rPr>
                <w:sz w:val="24"/>
                <w:szCs w:val="24"/>
              </w:rPr>
              <w:t xml:space="preserve">For this assignment, I </w:t>
            </w:r>
            <w:r w:rsidR="00215590" w:rsidRPr="000C143E">
              <w:rPr>
                <w:sz w:val="24"/>
                <w:szCs w:val="24"/>
              </w:rPr>
              <w:t xml:space="preserve">used a combination of convenience sampling and stratified sampling. Convenience sampling because </w:t>
            </w:r>
            <w:r w:rsidRPr="000C143E">
              <w:rPr>
                <w:sz w:val="24"/>
                <w:szCs w:val="24"/>
              </w:rPr>
              <w:t>I</w:t>
            </w:r>
            <w:r w:rsidR="00215590" w:rsidRPr="000C143E">
              <w:rPr>
                <w:sz w:val="24"/>
                <w:szCs w:val="24"/>
              </w:rPr>
              <w:t xml:space="preserve"> selected universities and high schools that were easy for </w:t>
            </w:r>
            <w:r w:rsidRPr="000C143E">
              <w:rPr>
                <w:sz w:val="24"/>
                <w:szCs w:val="24"/>
              </w:rPr>
              <w:t>me</w:t>
            </w:r>
            <w:r w:rsidR="00215590" w:rsidRPr="000C143E">
              <w:rPr>
                <w:sz w:val="24"/>
                <w:szCs w:val="24"/>
              </w:rPr>
              <w:t xml:space="preserve"> to access, and stratified sampling because </w:t>
            </w:r>
            <w:r w:rsidRPr="000C143E">
              <w:rPr>
                <w:sz w:val="24"/>
                <w:szCs w:val="24"/>
              </w:rPr>
              <w:t>I</w:t>
            </w:r>
            <w:r w:rsidR="00215590" w:rsidRPr="000C143E">
              <w:rPr>
                <w:sz w:val="24"/>
                <w:szCs w:val="24"/>
              </w:rPr>
              <w:t xml:space="preserve"> specifically targeted young people in Egypt</w:t>
            </w:r>
            <w:r w:rsidRPr="000C143E">
              <w:rPr>
                <w:sz w:val="24"/>
                <w:szCs w:val="24"/>
              </w:rPr>
              <w:t>.</w:t>
            </w:r>
            <w:r w:rsidRPr="000C143E">
              <w:rPr>
                <w:sz w:val="24"/>
                <w:szCs w:val="24"/>
              </w:rPr>
              <w:t xml:space="preserve"> </w:t>
            </w:r>
            <w:r w:rsidRPr="000C143E">
              <w:rPr>
                <w:sz w:val="24"/>
                <w:szCs w:val="24"/>
              </w:rPr>
              <w:t xml:space="preserve">These </w:t>
            </w:r>
            <w:r w:rsidRPr="000C143E">
              <w:rPr>
                <w:sz w:val="24"/>
                <w:szCs w:val="24"/>
              </w:rPr>
              <w:t>sampling method</w:t>
            </w:r>
            <w:r w:rsidRPr="000C143E">
              <w:rPr>
                <w:sz w:val="24"/>
                <w:szCs w:val="24"/>
              </w:rPr>
              <w:t>s</w:t>
            </w:r>
            <w:r w:rsidRPr="000C143E">
              <w:rPr>
                <w:sz w:val="24"/>
                <w:szCs w:val="24"/>
              </w:rPr>
              <w:t xml:space="preserve"> allow</w:t>
            </w:r>
            <w:r w:rsidRPr="000C143E">
              <w:rPr>
                <w:sz w:val="24"/>
                <w:szCs w:val="24"/>
              </w:rPr>
              <w:t>ed</w:t>
            </w:r>
            <w:r w:rsidRPr="000C143E">
              <w:rPr>
                <w:sz w:val="24"/>
                <w:szCs w:val="24"/>
              </w:rPr>
              <w:t xml:space="preserve"> </w:t>
            </w:r>
            <w:r w:rsidRPr="000C143E">
              <w:rPr>
                <w:sz w:val="24"/>
                <w:szCs w:val="24"/>
              </w:rPr>
              <w:t>me</w:t>
            </w:r>
            <w:r w:rsidRPr="000C143E">
              <w:rPr>
                <w:sz w:val="24"/>
                <w:szCs w:val="24"/>
              </w:rPr>
              <w:t xml:space="preserve"> to gather data from a diverse group of young people in Egypt,</w:t>
            </w:r>
            <w:r w:rsidRPr="000C143E">
              <w:rPr>
                <w:sz w:val="24"/>
                <w:szCs w:val="24"/>
              </w:rPr>
              <w:t xml:space="preserve"> maintaining cost and time efficiency while</w:t>
            </w:r>
            <w:r w:rsidRPr="000C143E">
              <w:rPr>
                <w:sz w:val="24"/>
                <w:szCs w:val="24"/>
              </w:rPr>
              <w:t xml:space="preserve"> increasing the generalizability of </w:t>
            </w:r>
            <w:r w:rsidRPr="000C143E">
              <w:rPr>
                <w:sz w:val="24"/>
                <w:szCs w:val="24"/>
              </w:rPr>
              <w:t>my</w:t>
            </w:r>
            <w:r w:rsidRPr="000C143E">
              <w:rPr>
                <w:sz w:val="24"/>
                <w:szCs w:val="24"/>
              </w:rPr>
              <w:t xml:space="preserve"> findings</w:t>
            </w:r>
            <w:r w:rsidRPr="000C143E">
              <w:rPr>
                <w:sz w:val="24"/>
                <w:szCs w:val="24"/>
              </w:rPr>
              <w:t>.</w:t>
            </w:r>
          </w:p>
          <w:p w14:paraId="60D002E9" w14:textId="66BAC04D" w:rsidR="00AC1219" w:rsidRDefault="00AC1219" w:rsidP="000C143E">
            <w:pPr>
              <w:pStyle w:val="Heading5"/>
            </w:pPr>
            <w:r>
              <w:t>BIAS IDENTIFICATION</w:t>
            </w:r>
            <w:r>
              <w:t xml:space="preserve">                               </w:t>
            </w:r>
          </w:p>
          <w:p w14:paraId="28A766D4" w14:textId="77777777" w:rsidR="00AC1219" w:rsidRDefault="00AC1219" w:rsidP="000C143E">
            <w:pPr>
              <w:pStyle w:val="Text"/>
            </w:pPr>
          </w:p>
          <w:p w14:paraId="6E77088E" w14:textId="3F14B062" w:rsidR="000C143E" w:rsidRPr="000C143E" w:rsidRDefault="00AC1219" w:rsidP="00797DD3">
            <w:pPr>
              <w:pStyle w:val="Text"/>
              <w:rPr>
                <w:sz w:val="24"/>
                <w:szCs w:val="24"/>
              </w:rPr>
            </w:pPr>
            <w:r w:rsidRPr="000C143E">
              <w:rPr>
                <w:sz w:val="24"/>
                <w:szCs w:val="24"/>
              </w:rPr>
              <w:t>To minimize bias in my survey, I used a couple strategies and techniques.</w:t>
            </w:r>
            <w:r w:rsidR="000C143E" w:rsidRPr="000C143E">
              <w:rPr>
                <w:sz w:val="24"/>
                <w:szCs w:val="24"/>
              </w:rPr>
              <w:t xml:space="preserve"> I ensured anonymity in my survey so that participants would give honest answers, especially for sensitive questions related to phone usage and happiness. I also used clear and neutral language so that there is no </w:t>
            </w:r>
            <w:r w:rsidR="000C143E" w:rsidRPr="000C143E">
              <w:rPr>
                <w:sz w:val="24"/>
                <w:szCs w:val="24"/>
              </w:rPr>
              <w:t>leading or suggestive wording that could influence participants' responses.</w:t>
            </w:r>
            <w:r w:rsidR="000C143E">
              <w:rPr>
                <w:sz w:val="24"/>
                <w:szCs w:val="24"/>
              </w:rPr>
              <w:t xml:space="preserve"> Finally, I used </w:t>
            </w:r>
            <w:r w:rsidR="00797DD3" w:rsidRPr="00797DD3">
              <w:rPr>
                <w:sz w:val="24"/>
                <w:szCs w:val="24"/>
              </w:rPr>
              <w:t>data validation techniques to identify and remove any invalid or unreliable responses, such as responses that are too quick or inconsistent.</w:t>
            </w:r>
          </w:p>
        </w:tc>
        <w:tc>
          <w:tcPr>
            <w:tcW w:w="56" w:type="dxa"/>
          </w:tcPr>
          <w:p w14:paraId="67903182" w14:textId="77777777" w:rsidR="00215590" w:rsidRPr="00215590" w:rsidRDefault="00215590" w:rsidP="000C143E">
            <w:pPr>
              <w:pStyle w:val="Text"/>
            </w:pPr>
          </w:p>
        </w:tc>
        <w:tc>
          <w:tcPr>
            <w:tcW w:w="27" w:type="dxa"/>
          </w:tcPr>
          <w:p w14:paraId="21C8473B" w14:textId="215812DD" w:rsidR="00215590" w:rsidRDefault="00215590" w:rsidP="000C143E">
            <w:pPr>
              <w:pStyle w:val="Text"/>
            </w:pPr>
          </w:p>
        </w:tc>
        <w:tc>
          <w:tcPr>
            <w:tcW w:w="1122" w:type="dxa"/>
          </w:tcPr>
          <w:p w14:paraId="1B6177B4" w14:textId="77777777" w:rsidR="00215590" w:rsidRDefault="00215590" w:rsidP="000C143E"/>
        </w:tc>
      </w:tr>
    </w:tbl>
    <w:p w14:paraId="6013554D" w14:textId="77777777" w:rsidR="002E3919" w:rsidRDefault="002E3919" w:rsidP="002950F1"/>
    <w:p w14:paraId="1AE6935F" w14:textId="77777777" w:rsidR="002950F1" w:rsidRDefault="002950F1" w:rsidP="002950F1"/>
    <w:p w14:paraId="7BF46356" w14:textId="77777777" w:rsidR="002950F1" w:rsidRDefault="002950F1" w:rsidP="002950F1"/>
    <w:p w14:paraId="4FB2A082" w14:textId="77777777" w:rsidR="002950F1" w:rsidRDefault="002950F1" w:rsidP="002950F1"/>
    <w:p w14:paraId="1CC33F2A" w14:textId="77777777" w:rsidR="002950F1" w:rsidRPr="002950F1" w:rsidRDefault="002950F1" w:rsidP="002950F1"/>
    <w:tbl>
      <w:tblPr>
        <w:tblStyle w:val="TableGrid"/>
        <w:tblpPr w:leftFromText="180" w:rightFromText="180" w:vertAnchor="text" w:horzAnchor="margin" w:tblpX="-270" w:tblpY="-73"/>
        <w:tblW w:w="114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53"/>
        <w:gridCol w:w="28"/>
        <w:gridCol w:w="1274"/>
        <w:gridCol w:w="41"/>
        <w:gridCol w:w="783"/>
        <w:gridCol w:w="266"/>
        <w:gridCol w:w="73"/>
        <w:gridCol w:w="1840"/>
        <w:gridCol w:w="266"/>
        <w:gridCol w:w="137"/>
        <w:gridCol w:w="1776"/>
        <w:gridCol w:w="266"/>
        <w:gridCol w:w="201"/>
        <w:gridCol w:w="1714"/>
        <w:gridCol w:w="264"/>
        <w:gridCol w:w="265"/>
        <w:gridCol w:w="826"/>
        <w:gridCol w:w="212"/>
        <w:gridCol w:w="56"/>
        <w:gridCol w:w="28"/>
        <w:gridCol w:w="794"/>
        <w:gridCol w:w="331"/>
      </w:tblGrid>
      <w:tr w:rsidR="00FF6CA4" w14:paraId="1A950EFA" w14:textId="77777777" w:rsidTr="00E05DC5">
        <w:trPr>
          <w:gridAfter w:val="1"/>
          <w:wAfter w:w="331" w:type="dxa"/>
          <w:trHeight w:val="2489"/>
        </w:trPr>
        <w:tc>
          <w:tcPr>
            <w:tcW w:w="2445" w:type="dxa"/>
            <w:gridSpan w:val="6"/>
          </w:tcPr>
          <w:p w14:paraId="607FA4A0" w14:textId="77777777" w:rsidR="00092A37" w:rsidRDefault="00092A37" w:rsidP="00055A60"/>
        </w:tc>
        <w:tc>
          <w:tcPr>
            <w:tcW w:w="2179" w:type="dxa"/>
            <w:gridSpan w:val="3"/>
          </w:tcPr>
          <w:p w14:paraId="1BDB747B" w14:textId="77777777" w:rsidR="00092A37" w:rsidRDefault="00092A37" w:rsidP="00055A60"/>
        </w:tc>
        <w:tc>
          <w:tcPr>
            <w:tcW w:w="2179" w:type="dxa"/>
            <w:gridSpan w:val="3"/>
          </w:tcPr>
          <w:p w14:paraId="4D104ACE" w14:textId="77777777" w:rsidR="00092A37" w:rsidRDefault="00092A37" w:rsidP="00055A60"/>
        </w:tc>
        <w:tc>
          <w:tcPr>
            <w:tcW w:w="2179" w:type="dxa"/>
            <w:gridSpan w:val="3"/>
          </w:tcPr>
          <w:p w14:paraId="05129C8D" w14:textId="77777777" w:rsidR="00092A37" w:rsidRDefault="00092A37" w:rsidP="00055A60"/>
        </w:tc>
        <w:tc>
          <w:tcPr>
            <w:tcW w:w="2181" w:type="dxa"/>
            <w:gridSpan w:val="6"/>
          </w:tcPr>
          <w:p w14:paraId="360C8D4A" w14:textId="77777777" w:rsidR="00092A37" w:rsidRDefault="00092A37" w:rsidP="00055A60">
            <w:r w:rsidRPr="004909D9">
              <w:rPr>
                <w:noProof/>
                <w:lang w:eastAsia="en-AU"/>
              </w:rPr>
              <w:drawing>
                <wp:anchor distT="0" distB="0" distL="114300" distR="114300" simplePos="0" relativeHeight="251664384" behindDoc="1" locked="0" layoutInCell="1" allowOverlap="1" wp14:anchorId="648D7198" wp14:editId="214BCDAE">
                  <wp:simplePos x="0" y="0"/>
                  <wp:positionH relativeFrom="margin">
                    <wp:posOffset>-5682615</wp:posOffset>
                  </wp:positionH>
                  <wp:positionV relativeFrom="margin">
                    <wp:posOffset>34925</wp:posOffset>
                  </wp:positionV>
                  <wp:extent cx="6861176" cy="1944000"/>
                  <wp:effectExtent l="0" t="0" r="0" b="0"/>
                  <wp:wrapNone/>
                  <wp:docPr id="788950379" name="Picture 78895037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c>
      </w:tr>
      <w:tr w:rsidR="0031574F" w14:paraId="05387701" w14:textId="77777777" w:rsidTr="00E05DC5">
        <w:trPr>
          <w:gridAfter w:val="1"/>
          <w:wAfter w:w="331" w:type="dxa"/>
          <w:trHeight w:val="946"/>
        </w:trPr>
        <w:tc>
          <w:tcPr>
            <w:tcW w:w="2445" w:type="dxa"/>
            <w:gridSpan w:val="6"/>
          </w:tcPr>
          <w:p w14:paraId="636C3E0C" w14:textId="77777777" w:rsidR="00092A37" w:rsidRDefault="00092A37" w:rsidP="00055A60"/>
        </w:tc>
        <w:tc>
          <w:tcPr>
            <w:tcW w:w="6537" w:type="dxa"/>
            <w:gridSpan w:val="9"/>
            <w:shd w:val="clear" w:color="auto" w:fill="FFFFFF" w:themeFill="background1"/>
            <w:vAlign w:val="center"/>
          </w:tcPr>
          <w:p w14:paraId="4A953929" w14:textId="77777777" w:rsidR="00092A37" w:rsidRDefault="00092A37" w:rsidP="00055A60">
            <w:pPr>
              <w:pStyle w:val="Heading4"/>
            </w:pPr>
            <w:r>
              <w:t>SURVEY</w:t>
            </w:r>
          </w:p>
        </w:tc>
        <w:tc>
          <w:tcPr>
            <w:tcW w:w="2181" w:type="dxa"/>
            <w:gridSpan w:val="6"/>
          </w:tcPr>
          <w:p w14:paraId="59BEBBD3" w14:textId="77777777" w:rsidR="00092A37" w:rsidRDefault="00092A37" w:rsidP="00055A60"/>
        </w:tc>
      </w:tr>
      <w:tr w:rsidR="00FF6CA4" w14:paraId="22EF4D91" w14:textId="77777777" w:rsidTr="00E05DC5">
        <w:trPr>
          <w:gridAfter w:val="1"/>
          <w:wAfter w:w="331" w:type="dxa"/>
          <w:trHeight w:val="335"/>
        </w:trPr>
        <w:tc>
          <w:tcPr>
            <w:tcW w:w="2445" w:type="dxa"/>
            <w:gridSpan w:val="6"/>
          </w:tcPr>
          <w:p w14:paraId="623A23AC" w14:textId="77777777" w:rsidR="00092A37" w:rsidRDefault="00092A37" w:rsidP="00055A60"/>
        </w:tc>
        <w:tc>
          <w:tcPr>
            <w:tcW w:w="2179" w:type="dxa"/>
            <w:gridSpan w:val="3"/>
          </w:tcPr>
          <w:p w14:paraId="6B77742B" w14:textId="77777777" w:rsidR="00092A37" w:rsidRDefault="00092A37" w:rsidP="00055A60"/>
        </w:tc>
        <w:tc>
          <w:tcPr>
            <w:tcW w:w="2179" w:type="dxa"/>
            <w:gridSpan w:val="3"/>
          </w:tcPr>
          <w:p w14:paraId="60B08B08" w14:textId="77777777" w:rsidR="00092A37" w:rsidRDefault="00092A37" w:rsidP="00055A60"/>
        </w:tc>
        <w:tc>
          <w:tcPr>
            <w:tcW w:w="2179" w:type="dxa"/>
            <w:gridSpan w:val="3"/>
          </w:tcPr>
          <w:p w14:paraId="6FD2A405" w14:textId="77777777" w:rsidR="00092A37" w:rsidRDefault="00092A37" w:rsidP="00055A60"/>
        </w:tc>
        <w:tc>
          <w:tcPr>
            <w:tcW w:w="2181" w:type="dxa"/>
            <w:gridSpan w:val="6"/>
          </w:tcPr>
          <w:p w14:paraId="7EEB4627" w14:textId="77777777" w:rsidR="00092A37" w:rsidRDefault="00092A37" w:rsidP="00055A60"/>
        </w:tc>
      </w:tr>
      <w:tr w:rsidR="00092A37" w14:paraId="024A9F64" w14:textId="77777777" w:rsidTr="00E05DC5">
        <w:trPr>
          <w:gridAfter w:val="1"/>
          <w:wAfter w:w="331" w:type="dxa"/>
          <w:trHeight w:val="5321"/>
        </w:trPr>
        <w:tc>
          <w:tcPr>
            <w:tcW w:w="1355" w:type="dxa"/>
            <w:gridSpan w:val="3"/>
          </w:tcPr>
          <w:p w14:paraId="517F6FD8" w14:textId="77777777" w:rsidR="00092A37" w:rsidRDefault="00092A37" w:rsidP="00055A60"/>
        </w:tc>
        <w:tc>
          <w:tcPr>
            <w:tcW w:w="8718" w:type="dxa"/>
            <w:gridSpan w:val="14"/>
          </w:tcPr>
          <w:p w14:paraId="20F285D7" w14:textId="77777777" w:rsidR="00092A37" w:rsidRPr="0048120C" w:rsidRDefault="00092A37" w:rsidP="00055A60">
            <w:pPr>
              <w:pStyle w:val="Heading5"/>
            </w:pPr>
            <w:r>
              <w:t>QUESTIONS</w:t>
            </w:r>
          </w:p>
          <w:p w14:paraId="130550D1" w14:textId="77777777" w:rsidR="00092A37" w:rsidRDefault="00092A37" w:rsidP="00055A60"/>
          <w:p w14:paraId="4DFA0EE2" w14:textId="77777777" w:rsidR="00092A37" w:rsidRDefault="00092A37" w:rsidP="00055A60">
            <w:pPr>
              <w:pStyle w:val="Text"/>
              <w:numPr>
                <w:ilvl w:val="0"/>
                <w:numId w:val="2"/>
              </w:numPr>
              <w:rPr>
                <w:sz w:val="24"/>
                <w:szCs w:val="24"/>
              </w:rPr>
            </w:pPr>
            <w:r>
              <w:rPr>
                <w:sz w:val="24"/>
                <w:szCs w:val="24"/>
              </w:rPr>
              <w:t>Age</w:t>
            </w:r>
          </w:p>
          <w:p w14:paraId="0D19CD58" w14:textId="77777777" w:rsidR="00092A37" w:rsidRDefault="00092A37" w:rsidP="00055A60">
            <w:pPr>
              <w:pStyle w:val="Text"/>
              <w:numPr>
                <w:ilvl w:val="0"/>
                <w:numId w:val="2"/>
              </w:numPr>
              <w:rPr>
                <w:sz w:val="24"/>
                <w:szCs w:val="24"/>
              </w:rPr>
            </w:pPr>
            <w:r>
              <w:rPr>
                <w:sz w:val="24"/>
                <w:szCs w:val="24"/>
              </w:rPr>
              <w:t>Gender</w:t>
            </w:r>
          </w:p>
          <w:p w14:paraId="31E76942" w14:textId="77777777" w:rsidR="00092A37" w:rsidRPr="003E3DAB" w:rsidRDefault="00092A37" w:rsidP="00055A60">
            <w:pPr>
              <w:pStyle w:val="Text"/>
              <w:numPr>
                <w:ilvl w:val="0"/>
                <w:numId w:val="2"/>
              </w:numPr>
              <w:rPr>
                <w:sz w:val="24"/>
                <w:szCs w:val="24"/>
              </w:rPr>
            </w:pPr>
            <w:r>
              <w:rPr>
                <w:rFonts w:ascii="docs-Open Sans" w:hAnsi="docs-Open Sans"/>
                <w:color w:val="202124"/>
                <w:shd w:val="clear" w:color="auto" w:fill="F1F3F4"/>
              </w:rPr>
              <w:t>What is your current average screen time?</w:t>
            </w:r>
          </w:p>
          <w:p w14:paraId="15BDDCF9" w14:textId="77777777" w:rsidR="00092A37" w:rsidRPr="003E3DAB" w:rsidRDefault="00092A37" w:rsidP="00055A60">
            <w:pPr>
              <w:pStyle w:val="Text"/>
              <w:numPr>
                <w:ilvl w:val="0"/>
                <w:numId w:val="2"/>
              </w:numPr>
              <w:rPr>
                <w:sz w:val="24"/>
                <w:szCs w:val="24"/>
              </w:rPr>
            </w:pPr>
            <w:r>
              <w:rPr>
                <w:rFonts w:ascii="docs-Open Sans" w:hAnsi="docs-Open Sans"/>
                <w:color w:val="202124"/>
                <w:shd w:val="clear" w:color="auto" w:fill="F1F3F4"/>
              </w:rPr>
              <w:t>How happy are you in life currently?</w:t>
            </w:r>
          </w:p>
          <w:p w14:paraId="2FD307B0" w14:textId="77777777" w:rsidR="00092A37" w:rsidRPr="003E3DAB" w:rsidRDefault="00092A37" w:rsidP="00055A60">
            <w:pPr>
              <w:pStyle w:val="Text"/>
              <w:numPr>
                <w:ilvl w:val="0"/>
                <w:numId w:val="2"/>
              </w:numPr>
              <w:rPr>
                <w:sz w:val="24"/>
                <w:szCs w:val="24"/>
              </w:rPr>
            </w:pPr>
            <w:r>
              <w:rPr>
                <w:rFonts w:ascii="docs-Open Sans" w:hAnsi="docs-Open Sans"/>
                <w:color w:val="202124"/>
                <w:shd w:val="clear" w:color="auto" w:fill="F1F3F4"/>
              </w:rPr>
              <w:t>Do you think your phone usage affects your overall happiness?</w:t>
            </w:r>
          </w:p>
          <w:p w14:paraId="4DDAAC80" w14:textId="77777777" w:rsidR="00092A37" w:rsidRDefault="00092A37" w:rsidP="00055A60">
            <w:pPr>
              <w:pStyle w:val="Heading5"/>
            </w:pPr>
            <w:r>
              <w:t>SURVEY LINK</w:t>
            </w:r>
          </w:p>
          <w:p w14:paraId="591881DD" w14:textId="77777777" w:rsidR="00092A37" w:rsidRDefault="00092A37" w:rsidP="00055A60"/>
          <w:p w14:paraId="5521CD70" w14:textId="058DA41F" w:rsidR="004C1770" w:rsidRPr="003E3DAB" w:rsidRDefault="004C1770" w:rsidP="00055A60">
            <w:hyperlink r:id="rId13" w:history="1">
              <w:r w:rsidRPr="004C1770">
                <w:rPr>
                  <w:rStyle w:val="Hyperlink"/>
                </w:rPr>
                <w:t>https://docs.google.com/forms/d/e/1FAIpQLSdgfJLltHASBaV-RTyRx8YKeLKrHKoKHxyWW-krK0s0DJuUpQ/viewform?usp=sf_link</w:t>
              </w:r>
            </w:hyperlink>
          </w:p>
          <w:p w14:paraId="1C9E09CB" w14:textId="77777777" w:rsidR="00092A37" w:rsidRDefault="00092A37" w:rsidP="00055A60">
            <w:pPr>
              <w:pStyle w:val="Heading5"/>
            </w:pPr>
            <w:r>
              <w:t>SAMPLES COLLECTED</w:t>
            </w:r>
          </w:p>
          <w:p w14:paraId="75EA729B" w14:textId="77777777" w:rsidR="00092A37" w:rsidRDefault="00092A37" w:rsidP="00055A60"/>
          <w:p w14:paraId="0227B1B8" w14:textId="77777777" w:rsidR="00092A37" w:rsidRDefault="00092A37" w:rsidP="00055A60">
            <w:r>
              <w:t xml:space="preserve">Number of samples collected: </w:t>
            </w:r>
            <w:proofErr w:type="gramStart"/>
            <w:r>
              <w:t>40</w:t>
            </w:r>
            <w:proofErr w:type="gramEnd"/>
          </w:p>
          <w:p w14:paraId="7F5A74F4" w14:textId="77777777" w:rsidR="002950F1" w:rsidRDefault="002950F1" w:rsidP="00055A60"/>
          <w:p w14:paraId="28ECD794" w14:textId="77777777" w:rsidR="002950F1" w:rsidRDefault="002950F1" w:rsidP="00055A60"/>
          <w:p w14:paraId="0F60C871" w14:textId="77777777" w:rsidR="002950F1" w:rsidRDefault="002950F1" w:rsidP="00055A60"/>
          <w:p w14:paraId="19C10CC7" w14:textId="77777777" w:rsidR="002950F1" w:rsidRDefault="002950F1" w:rsidP="00055A60"/>
          <w:p w14:paraId="1C019615" w14:textId="77777777" w:rsidR="002E3919" w:rsidRDefault="002E3919" w:rsidP="00055A60"/>
          <w:p w14:paraId="42DA03BB" w14:textId="77777777" w:rsidR="002950F1" w:rsidRDefault="002950F1" w:rsidP="00055A60"/>
          <w:p w14:paraId="3A1BE91C" w14:textId="77777777" w:rsidR="002950F1" w:rsidRDefault="002950F1" w:rsidP="00055A60"/>
          <w:p w14:paraId="07D08A77" w14:textId="77777777" w:rsidR="002950F1" w:rsidRDefault="002950F1" w:rsidP="00055A60"/>
          <w:p w14:paraId="0EF631EF" w14:textId="77777777" w:rsidR="002950F1" w:rsidRDefault="002950F1" w:rsidP="00055A60"/>
          <w:p w14:paraId="40BE1DA7" w14:textId="77777777" w:rsidR="002950F1" w:rsidRDefault="002950F1" w:rsidP="00055A60"/>
          <w:p w14:paraId="69FE9B56" w14:textId="77777777" w:rsidR="002950F1" w:rsidRDefault="002950F1" w:rsidP="00055A60"/>
          <w:p w14:paraId="350D8595" w14:textId="77777777" w:rsidR="00E05DC5" w:rsidRDefault="00E05DC5" w:rsidP="00055A60"/>
          <w:p w14:paraId="0CDA88C1" w14:textId="77777777" w:rsidR="00E05DC5" w:rsidRDefault="00E05DC5" w:rsidP="00055A60"/>
          <w:p w14:paraId="070F83A8" w14:textId="77777777" w:rsidR="00E05DC5" w:rsidRDefault="00E05DC5" w:rsidP="00055A60"/>
          <w:p w14:paraId="3E3B978C" w14:textId="77777777" w:rsidR="002950F1" w:rsidRPr="003E3DAB" w:rsidRDefault="002950F1" w:rsidP="00055A60"/>
        </w:tc>
        <w:tc>
          <w:tcPr>
            <w:tcW w:w="1090" w:type="dxa"/>
            <w:gridSpan w:val="4"/>
          </w:tcPr>
          <w:p w14:paraId="0F31BDCA" w14:textId="77777777" w:rsidR="00092A37" w:rsidRDefault="00092A37" w:rsidP="00055A60"/>
        </w:tc>
      </w:tr>
      <w:tr w:rsidR="00092A37" w:rsidRPr="003E3DAB" w14:paraId="7B940532" w14:textId="77777777" w:rsidTr="00E05DC5">
        <w:trPr>
          <w:gridAfter w:val="20"/>
          <w:wAfter w:w="11413" w:type="dxa"/>
          <w:trHeight w:val="137"/>
        </w:trPr>
        <w:tc>
          <w:tcPr>
            <w:tcW w:w="53" w:type="dxa"/>
          </w:tcPr>
          <w:p w14:paraId="03D16ADE" w14:textId="77777777" w:rsidR="00092A37" w:rsidRPr="00215590" w:rsidRDefault="00092A37" w:rsidP="00055A60">
            <w:pPr>
              <w:pStyle w:val="Text"/>
            </w:pPr>
          </w:p>
        </w:tc>
        <w:tc>
          <w:tcPr>
            <w:tcW w:w="28" w:type="dxa"/>
          </w:tcPr>
          <w:p w14:paraId="13FD6839" w14:textId="77777777" w:rsidR="00092A37" w:rsidRDefault="00092A37" w:rsidP="00055A60">
            <w:pPr>
              <w:pStyle w:val="Text"/>
            </w:pPr>
          </w:p>
        </w:tc>
      </w:tr>
      <w:tr w:rsidR="00E05DC5" w14:paraId="45CE5626" w14:textId="77777777" w:rsidTr="00E05DC5">
        <w:trPr>
          <w:gridAfter w:val="8"/>
          <w:wAfter w:w="2776" w:type="dxa"/>
          <w:trHeight w:val="335"/>
        </w:trPr>
        <w:tc>
          <w:tcPr>
            <w:tcW w:w="2179" w:type="dxa"/>
            <w:gridSpan w:val="5"/>
          </w:tcPr>
          <w:p w14:paraId="1DD556DC" w14:textId="77777777" w:rsidR="00E05DC5" w:rsidRDefault="00E05DC5" w:rsidP="00055A60"/>
        </w:tc>
        <w:tc>
          <w:tcPr>
            <w:tcW w:w="2179" w:type="dxa"/>
            <w:gridSpan w:val="3"/>
          </w:tcPr>
          <w:p w14:paraId="1C71EDAC" w14:textId="77777777" w:rsidR="00E05DC5" w:rsidRDefault="00E05DC5" w:rsidP="00055A60"/>
        </w:tc>
        <w:tc>
          <w:tcPr>
            <w:tcW w:w="2179" w:type="dxa"/>
            <w:gridSpan w:val="3"/>
          </w:tcPr>
          <w:p w14:paraId="59B7985B" w14:textId="77777777" w:rsidR="00E05DC5" w:rsidRDefault="00E05DC5" w:rsidP="00055A60"/>
        </w:tc>
        <w:tc>
          <w:tcPr>
            <w:tcW w:w="2181" w:type="dxa"/>
            <w:gridSpan w:val="3"/>
          </w:tcPr>
          <w:p w14:paraId="735CAFBA" w14:textId="77777777" w:rsidR="00E05DC5" w:rsidRDefault="00E05DC5" w:rsidP="00055A60"/>
        </w:tc>
      </w:tr>
      <w:tr w:rsidR="00FF6CA4" w14:paraId="6C0964F9" w14:textId="77777777" w:rsidTr="00E05DC5">
        <w:trPr>
          <w:gridAfter w:val="1"/>
          <w:wAfter w:w="331" w:type="dxa"/>
          <w:trHeight w:val="2489"/>
        </w:trPr>
        <w:tc>
          <w:tcPr>
            <w:tcW w:w="2445" w:type="dxa"/>
            <w:gridSpan w:val="6"/>
          </w:tcPr>
          <w:p w14:paraId="1F9DCD94" w14:textId="77777777" w:rsidR="00092A37" w:rsidRDefault="00092A37" w:rsidP="00055A60"/>
        </w:tc>
        <w:tc>
          <w:tcPr>
            <w:tcW w:w="2179" w:type="dxa"/>
            <w:gridSpan w:val="3"/>
          </w:tcPr>
          <w:p w14:paraId="03E475D2" w14:textId="77777777" w:rsidR="00092A37" w:rsidRDefault="00092A37" w:rsidP="00055A60"/>
        </w:tc>
        <w:tc>
          <w:tcPr>
            <w:tcW w:w="2179" w:type="dxa"/>
            <w:gridSpan w:val="3"/>
          </w:tcPr>
          <w:p w14:paraId="6E889E9A" w14:textId="77777777" w:rsidR="00092A37" w:rsidRDefault="00092A37" w:rsidP="00055A60"/>
        </w:tc>
        <w:tc>
          <w:tcPr>
            <w:tcW w:w="2179" w:type="dxa"/>
            <w:gridSpan w:val="3"/>
          </w:tcPr>
          <w:p w14:paraId="0A396552" w14:textId="77777777" w:rsidR="00092A37" w:rsidRDefault="00092A37" w:rsidP="00055A60"/>
        </w:tc>
        <w:tc>
          <w:tcPr>
            <w:tcW w:w="2181" w:type="dxa"/>
            <w:gridSpan w:val="6"/>
          </w:tcPr>
          <w:p w14:paraId="56F0B981" w14:textId="77777777" w:rsidR="00092A37" w:rsidRDefault="00092A37" w:rsidP="00055A60">
            <w:r w:rsidRPr="004909D9">
              <w:rPr>
                <w:noProof/>
                <w:lang w:eastAsia="en-AU"/>
              </w:rPr>
              <w:drawing>
                <wp:anchor distT="0" distB="0" distL="114300" distR="114300" simplePos="0" relativeHeight="251666432" behindDoc="1" locked="0" layoutInCell="1" allowOverlap="1" wp14:anchorId="36CC8F89" wp14:editId="60AB5787">
                  <wp:simplePos x="0" y="0"/>
                  <wp:positionH relativeFrom="margin">
                    <wp:posOffset>-5682615</wp:posOffset>
                  </wp:positionH>
                  <wp:positionV relativeFrom="margin">
                    <wp:posOffset>34925</wp:posOffset>
                  </wp:positionV>
                  <wp:extent cx="6861176" cy="1944000"/>
                  <wp:effectExtent l="0" t="0" r="0" b="0"/>
                  <wp:wrapNone/>
                  <wp:docPr id="1062765207" name="Picture 106276520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c>
      </w:tr>
      <w:tr w:rsidR="0031574F" w14:paraId="2A90D7D1" w14:textId="77777777" w:rsidTr="00E05DC5">
        <w:trPr>
          <w:gridAfter w:val="1"/>
          <w:wAfter w:w="331" w:type="dxa"/>
          <w:trHeight w:val="946"/>
        </w:trPr>
        <w:tc>
          <w:tcPr>
            <w:tcW w:w="2445" w:type="dxa"/>
            <w:gridSpan w:val="6"/>
          </w:tcPr>
          <w:p w14:paraId="3F739FDD" w14:textId="77777777" w:rsidR="00092A37" w:rsidRDefault="00092A37" w:rsidP="00055A60"/>
        </w:tc>
        <w:tc>
          <w:tcPr>
            <w:tcW w:w="6537" w:type="dxa"/>
            <w:gridSpan w:val="9"/>
            <w:shd w:val="clear" w:color="auto" w:fill="FFFFFF" w:themeFill="background1"/>
            <w:vAlign w:val="center"/>
          </w:tcPr>
          <w:p w14:paraId="51C8C16B" w14:textId="4A6E9227" w:rsidR="00092A37" w:rsidRDefault="00092A37" w:rsidP="00055A60">
            <w:pPr>
              <w:pStyle w:val="Heading4"/>
            </w:pPr>
            <w:r>
              <w:t>DATA</w:t>
            </w:r>
            <w:r w:rsidR="00E05DC5">
              <w:t xml:space="preserve"> ANALYSIS</w:t>
            </w:r>
          </w:p>
        </w:tc>
        <w:tc>
          <w:tcPr>
            <w:tcW w:w="2181" w:type="dxa"/>
            <w:gridSpan w:val="6"/>
          </w:tcPr>
          <w:p w14:paraId="1DB10170" w14:textId="77777777" w:rsidR="00092A37" w:rsidRDefault="00092A37" w:rsidP="00055A60"/>
        </w:tc>
      </w:tr>
      <w:tr w:rsidR="00FF6CA4" w14:paraId="27C6DA92" w14:textId="77777777" w:rsidTr="00E05DC5">
        <w:trPr>
          <w:gridAfter w:val="1"/>
          <w:wAfter w:w="331" w:type="dxa"/>
          <w:trHeight w:val="335"/>
        </w:trPr>
        <w:tc>
          <w:tcPr>
            <w:tcW w:w="2445" w:type="dxa"/>
            <w:gridSpan w:val="6"/>
          </w:tcPr>
          <w:p w14:paraId="11B43443" w14:textId="77777777" w:rsidR="00092A37" w:rsidRDefault="00092A37" w:rsidP="00055A60"/>
        </w:tc>
        <w:tc>
          <w:tcPr>
            <w:tcW w:w="2179" w:type="dxa"/>
            <w:gridSpan w:val="3"/>
          </w:tcPr>
          <w:p w14:paraId="49459ED1" w14:textId="77777777" w:rsidR="00092A37" w:rsidRDefault="00092A37" w:rsidP="00055A60"/>
        </w:tc>
        <w:tc>
          <w:tcPr>
            <w:tcW w:w="2179" w:type="dxa"/>
            <w:gridSpan w:val="3"/>
          </w:tcPr>
          <w:p w14:paraId="0EEAA5C6" w14:textId="77777777" w:rsidR="00092A37" w:rsidRDefault="00092A37" w:rsidP="00055A60"/>
        </w:tc>
        <w:tc>
          <w:tcPr>
            <w:tcW w:w="2179" w:type="dxa"/>
            <w:gridSpan w:val="3"/>
          </w:tcPr>
          <w:p w14:paraId="5AE65B58" w14:textId="77777777" w:rsidR="00092A37" w:rsidRDefault="00092A37" w:rsidP="00055A60"/>
        </w:tc>
        <w:tc>
          <w:tcPr>
            <w:tcW w:w="2181" w:type="dxa"/>
            <w:gridSpan w:val="6"/>
          </w:tcPr>
          <w:p w14:paraId="524B2492" w14:textId="77777777" w:rsidR="00092A37" w:rsidRDefault="00092A37" w:rsidP="00055A60"/>
        </w:tc>
      </w:tr>
      <w:tr w:rsidR="00A5785B" w14:paraId="447DEDE9" w14:textId="77777777" w:rsidTr="00E05DC5">
        <w:trPr>
          <w:gridBefore w:val="3"/>
          <w:gridAfter w:val="5"/>
          <w:wBefore w:w="1355" w:type="dxa"/>
          <w:wAfter w:w="1421" w:type="dxa"/>
          <w:trHeight w:val="7737"/>
        </w:trPr>
        <w:tc>
          <w:tcPr>
            <w:tcW w:w="8718" w:type="dxa"/>
            <w:gridSpan w:val="14"/>
          </w:tcPr>
          <w:p w14:paraId="49709F7A" w14:textId="77777777" w:rsidR="00A5785B" w:rsidRPr="0048120C" w:rsidRDefault="00A5785B" w:rsidP="00055A60">
            <w:pPr>
              <w:pStyle w:val="Heading5"/>
            </w:pPr>
            <w:r>
              <w:t>BOX PLOTS</w:t>
            </w:r>
          </w:p>
          <w:p w14:paraId="00A2EDA1" w14:textId="77777777" w:rsidR="00A5785B" w:rsidRDefault="00A5785B" w:rsidP="00055A60"/>
          <w:p w14:paraId="0582F8F5" w14:textId="77777777" w:rsidR="00A5785B" w:rsidRDefault="00A5785B" w:rsidP="00055A60">
            <w:pPr>
              <w:pStyle w:val="Text"/>
              <w:rPr>
                <w:sz w:val="24"/>
                <w:szCs w:val="24"/>
              </w:rPr>
            </w:pPr>
            <w:r>
              <w:rPr>
                <w:sz w:val="24"/>
                <w:szCs w:val="24"/>
              </w:rPr>
              <w:t>Putting all the data into python, we can calculate the mean, median and mode and visualize these results in a box plot:</w:t>
            </w:r>
          </w:p>
          <w:p w14:paraId="0C957CB7" w14:textId="77777777" w:rsidR="00A5785B" w:rsidRDefault="00A5785B" w:rsidP="00055A60">
            <w:pPr>
              <w:pStyle w:val="Text"/>
              <w:rPr>
                <w:sz w:val="24"/>
                <w:szCs w:val="24"/>
              </w:rPr>
            </w:pPr>
          </w:p>
          <w:p w14:paraId="5DDE2FCF" w14:textId="77777777" w:rsidR="00A5785B" w:rsidRDefault="00A5785B" w:rsidP="00055A60">
            <w:pPr>
              <w:pStyle w:val="Text"/>
              <w:rPr>
                <w:sz w:val="24"/>
                <w:szCs w:val="24"/>
              </w:rPr>
            </w:pPr>
            <w:r>
              <w:rPr>
                <w:sz w:val="24"/>
                <w:szCs w:val="24"/>
              </w:rPr>
              <w:t>AVERAGE SCREEN TIME:</w:t>
            </w:r>
          </w:p>
          <w:p w14:paraId="2FDD0308" w14:textId="77777777" w:rsidR="00A5785B" w:rsidRDefault="00A5785B" w:rsidP="00055A60">
            <w:pPr>
              <w:pStyle w:val="Text"/>
              <w:rPr>
                <w:sz w:val="24"/>
                <w:szCs w:val="24"/>
              </w:rPr>
            </w:pPr>
          </w:p>
          <w:p w14:paraId="4CCA0600" w14:textId="77777777" w:rsidR="00A5785B" w:rsidRDefault="00A5785B" w:rsidP="00055A60">
            <w:pPr>
              <w:pStyle w:val="Text"/>
              <w:rPr>
                <w:sz w:val="24"/>
                <w:szCs w:val="24"/>
              </w:rPr>
            </w:pPr>
            <w:r>
              <w:rPr>
                <w:noProof/>
                <w:sz w:val="24"/>
                <w:szCs w:val="24"/>
              </w:rPr>
              <w:drawing>
                <wp:anchor distT="0" distB="0" distL="114300" distR="114300" simplePos="0" relativeHeight="251697152" behindDoc="1" locked="0" layoutInCell="1" allowOverlap="1" wp14:anchorId="2849D14D" wp14:editId="32EF4918">
                  <wp:simplePos x="0" y="0"/>
                  <wp:positionH relativeFrom="column">
                    <wp:posOffset>1238250</wp:posOffset>
                  </wp:positionH>
                  <wp:positionV relativeFrom="paragraph">
                    <wp:posOffset>70485</wp:posOffset>
                  </wp:positionV>
                  <wp:extent cx="3400425" cy="647700"/>
                  <wp:effectExtent l="0" t="0" r="9525" b="0"/>
                  <wp:wrapTight wrapText="bothSides">
                    <wp:wrapPolygon edited="0">
                      <wp:start x="0" y="0"/>
                      <wp:lineTo x="0" y="20965"/>
                      <wp:lineTo x="21539" y="20965"/>
                      <wp:lineTo x="21539" y="0"/>
                      <wp:lineTo x="0" y="0"/>
                    </wp:wrapPolygon>
                  </wp:wrapTight>
                  <wp:docPr id="95665670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56703" name="Picture 1" descr="A black background with white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400425" cy="647700"/>
                          </a:xfrm>
                          <a:prstGeom prst="rect">
                            <a:avLst/>
                          </a:prstGeom>
                        </pic:spPr>
                      </pic:pic>
                    </a:graphicData>
                  </a:graphic>
                </wp:anchor>
              </w:drawing>
            </w:r>
            <w:r>
              <w:rPr>
                <w:sz w:val="24"/>
                <w:szCs w:val="24"/>
              </w:rPr>
              <w:br/>
            </w:r>
          </w:p>
          <w:p w14:paraId="7D54FB66" w14:textId="77777777" w:rsidR="00A5785B" w:rsidRDefault="00A5785B" w:rsidP="00055A60">
            <w:pPr>
              <w:pStyle w:val="Text"/>
              <w:rPr>
                <w:sz w:val="24"/>
                <w:szCs w:val="24"/>
              </w:rPr>
            </w:pPr>
          </w:p>
          <w:p w14:paraId="403D6A3F" w14:textId="77777777" w:rsidR="00A5785B" w:rsidRDefault="00A5785B" w:rsidP="00055A60">
            <w:pPr>
              <w:pStyle w:val="Text"/>
              <w:rPr>
                <w:sz w:val="24"/>
                <w:szCs w:val="24"/>
              </w:rPr>
            </w:pPr>
          </w:p>
          <w:p w14:paraId="0F21C5D6" w14:textId="77777777" w:rsidR="00A5785B" w:rsidRDefault="00A5785B" w:rsidP="00055A60">
            <w:pPr>
              <w:pStyle w:val="Text"/>
              <w:rPr>
                <w:sz w:val="24"/>
                <w:szCs w:val="24"/>
              </w:rPr>
            </w:pPr>
          </w:p>
          <w:p w14:paraId="1DAF5924" w14:textId="77777777" w:rsidR="00A5785B" w:rsidRDefault="00A5785B" w:rsidP="00055A60">
            <w:pPr>
              <w:pStyle w:val="Text"/>
              <w:rPr>
                <w:sz w:val="24"/>
                <w:szCs w:val="24"/>
              </w:rPr>
            </w:pPr>
          </w:p>
          <w:p w14:paraId="6AFB8EF8" w14:textId="77777777" w:rsidR="00A5785B" w:rsidRDefault="00A5785B" w:rsidP="00055A60">
            <w:pPr>
              <w:pStyle w:val="Text"/>
              <w:rPr>
                <w:sz w:val="24"/>
                <w:szCs w:val="24"/>
              </w:rPr>
            </w:pPr>
            <w:r>
              <w:rPr>
                <w:noProof/>
                <w:sz w:val="24"/>
                <w:szCs w:val="24"/>
              </w:rPr>
              <w:drawing>
                <wp:anchor distT="0" distB="0" distL="114300" distR="114300" simplePos="0" relativeHeight="251698176" behindDoc="1" locked="0" layoutInCell="1" allowOverlap="1" wp14:anchorId="20D3FA8F" wp14:editId="7F3FF572">
                  <wp:simplePos x="0" y="0"/>
                  <wp:positionH relativeFrom="column">
                    <wp:posOffset>933450</wp:posOffset>
                  </wp:positionH>
                  <wp:positionV relativeFrom="paragraph">
                    <wp:posOffset>612775</wp:posOffset>
                  </wp:positionV>
                  <wp:extent cx="4057650" cy="3042920"/>
                  <wp:effectExtent l="0" t="0" r="0" b="5080"/>
                  <wp:wrapTight wrapText="bothSides">
                    <wp:wrapPolygon edited="0">
                      <wp:start x="0" y="0"/>
                      <wp:lineTo x="0" y="21501"/>
                      <wp:lineTo x="21499" y="21501"/>
                      <wp:lineTo x="21499" y="0"/>
                      <wp:lineTo x="0" y="0"/>
                    </wp:wrapPolygon>
                  </wp:wrapTight>
                  <wp:docPr id="382247089" name="Picture 2" descr="A graph with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47089" name="Picture 2" descr="A graph with a line and a line&#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4057650" cy="3042920"/>
                          </a:xfrm>
                          <a:prstGeom prst="rect">
                            <a:avLst/>
                          </a:prstGeom>
                        </pic:spPr>
                      </pic:pic>
                    </a:graphicData>
                  </a:graphic>
                </wp:anchor>
              </w:drawing>
            </w:r>
            <w:r>
              <w:rPr>
                <w:sz w:val="24"/>
                <w:szCs w:val="24"/>
              </w:rPr>
              <w:t>From the data collected, we can see that on average, young people in Egypt spend 5.85 hours per day on their phones. Most people who took the survey reported spending around 4-7 hours per day.</w:t>
            </w:r>
          </w:p>
          <w:p w14:paraId="4FA8B894" w14:textId="77777777" w:rsidR="00A5785B" w:rsidRDefault="00A5785B" w:rsidP="00055A60">
            <w:pPr>
              <w:pStyle w:val="Text"/>
              <w:rPr>
                <w:sz w:val="24"/>
                <w:szCs w:val="24"/>
              </w:rPr>
            </w:pPr>
          </w:p>
          <w:p w14:paraId="16BDE29B" w14:textId="77777777" w:rsidR="00A5785B" w:rsidRDefault="00A5785B" w:rsidP="00055A60">
            <w:pPr>
              <w:pStyle w:val="Text"/>
              <w:rPr>
                <w:sz w:val="24"/>
                <w:szCs w:val="24"/>
              </w:rPr>
            </w:pPr>
          </w:p>
          <w:p w14:paraId="0DAB09D0" w14:textId="77777777" w:rsidR="00A5785B" w:rsidRDefault="00A5785B" w:rsidP="00055A60">
            <w:pPr>
              <w:pStyle w:val="Text"/>
              <w:rPr>
                <w:sz w:val="24"/>
                <w:szCs w:val="24"/>
              </w:rPr>
            </w:pPr>
          </w:p>
          <w:p w14:paraId="75A41832" w14:textId="77777777" w:rsidR="00A5785B" w:rsidRDefault="00A5785B" w:rsidP="00055A60">
            <w:pPr>
              <w:pStyle w:val="Text"/>
              <w:rPr>
                <w:sz w:val="24"/>
                <w:szCs w:val="24"/>
              </w:rPr>
            </w:pPr>
          </w:p>
          <w:p w14:paraId="334139BD" w14:textId="77777777" w:rsidR="00A5785B" w:rsidRDefault="00A5785B" w:rsidP="00055A60">
            <w:pPr>
              <w:pStyle w:val="Text"/>
              <w:rPr>
                <w:sz w:val="24"/>
                <w:szCs w:val="24"/>
              </w:rPr>
            </w:pPr>
          </w:p>
          <w:p w14:paraId="6850E000" w14:textId="77777777" w:rsidR="00A5785B" w:rsidRDefault="00A5785B" w:rsidP="00055A60">
            <w:pPr>
              <w:pStyle w:val="Text"/>
              <w:rPr>
                <w:sz w:val="24"/>
                <w:szCs w:val="24"/>
              </w:rPr>
            </w:pPr>
          </w:p>
          <w:p w14:paraId="01AE3FC3" w14:textId="77777777" w:rsidR="00A5785B" w:rsidRDefault="00A5785B" w:rsidP="00055A60">
            <w:pPr>
              <w:pStyle w:val="Text"/>
              <w:rPr>
                <w:sz w:val="24"/>
                <w:szCs w:val="24"/>
              </w:rPr>
            </w:pPr>
          </w:p>
          <w:p w14:paraId="14D0D490" w14:textId="77777777" w:rsidR="00A5785B" w:rsidRDefault="00A5785B" w:rsidP="00055A60">
            <w:pPr>
              <w:pStyle w:val="Text"/>
              <w:rPr>
                <w:sz w:val="24"/>
                <w:szCs w:val="24"/>
              </w:rPr>
            </w:pPr>
          </w:p>
          <w:p w14:paraId="2A775F0C" w14:textId="77777777" w:rsidR="00A5785B" w:rsidRDefault="00A5785B" w:rsidP="00055A60">
            <w:pPr>
              <w:pStyle w:val="Text"/>
              <w:rPr>
                <w:sz w:val="24"/>
                <w:szCs w:val="24"/>
              </w:rPr>
            </w:pPr>
          </w:p>
          <w:p w14:paraId="40862BD2" w14:textId="77777777" w:rsidR="00A5785B" w:rsidRDefault="00A5785B" w:rsidP="00055A60">
            <w:pPr>
              <w:pStyle w:val="Text"/>
              <w:rPr>
                <w:sz w:val="24"/>
                <w:szCs w:val="24"/>
              </w:rPr>
            </w:pPr>
          </w:p>
          <w:p w14:paraId="764BF6AB" w14:textId="77777777" w:rsidR="00A5785B" w:rsidRDefault="00A5785B" w:rsidP="00055A60">
            <w:pPr>
              <w:pStyle w:val="Text"/>
              <w:rPr>
                <w:sz w:val="24"/>
                <w:szCs w:val="24"/>
              </w:rPr>
            </w:pPr>
          </w:p>
          <w:p w14:paraId="5B430717" w14:textId="77777777" w:rsidR="00A5785B" w:rsidRDefault="00A5785B" w:rsidP="00055A60">
            <w:pPr>
              <w:pStyle w:val="Text"/>
              <w:rPr>
                <w:sz w:val="24"/>
                <w:szCs w:val="24"/>
              </w:rPr>
            </w:pPr>
          </w:p>
          <w:p w14:paraId="3573D8B2" w14:textId="77777777" w:rsidR="00A5785B" w:rsidRDefault="00A5785B" w:rsidP="00055A60">
            <w:pPr>
              <w:pStyle w:val="Text"/>
              <w:rPr>
                <w:sz w:val="24"/>
                <w:szCs w:val="24"/>
              </w:rPr>
            </w:pPr>
          </w:p>
          <w:p w14:paraId="384CE840" w14:textId="77777777" w:rsidR="00A5785B" w:rsidRDefault="00A5785B" w:rsidP="00055A60">
            <w:pPr>
              <w:pStyle w:val="Text"/>
              <w:rPr>
                <w:sz w:val="24"/>
                <w:szCs w:val="24"/>
              </w:rPr>
            </w:pPr>
          </w:p>
          <w:p w14:paraId="7976B2F1" w14:textId="77777777" w:rsidR="00A5785B" w:rsidRDefault="00A5785B" w:rsidP="00055A60">
            <w:pPr>
              <w:pStyle w:val="Text"/>
              <w:rPr>
                <w:sz w:val="24"/>
                <w:szCs w:val="24"/>
              </w:rPr>
            </w:pPr>
          </w:p>
          <w:p w14:paraId="59BBC3A1" w14:textId="77777777" w:rsidR="00A5785B" w:rsidRDefault="00A5785B" w:rsidP="00055A60">
            <w:pPr>
              <w:pStyle w:val="Text"/>
              <w:rPr>
                <w:sz w:val="24"/>
                <w:szCs w:val="24"/>
              </w:rPr>
            </w:pPr>
          </w:p>
          <w:p w14:paraId="134CEFE7" w14:textId="77777777" w:rsidR="00A5785B" w:rsidRDefault="00A5785B" w:rsidP="00055A60">
            <w:pPr>
              <w:pStyle w:val="Text"/>
              <w:rPr>
                <w:sz w:val="24"/>
                <w:szCs w:val="24"/>
              </w:rPr>
            </w:pPr>
          </w:p>
          <w:p w14:paraId="099C206D" w14:textId="77777777" w:rsidR="00A5785B" w:rsidRDefault="00A5785B" w:rsidP="00055A60">
            <w:pPr>
              <w:pStyle w:val="Text"/>
              <w:rPr>
                <w:sz w:val="24"/>
                <w:szCs w:val="24"/>
              </w:rPr>
            </w:pPr>
          </w:p>
          <w:p w14:paraId="4594AF38" w14:textId="77777777" w:rsidR="00A5785B" w:rsidRDefault="00A5785B" w:rsidP="00055A60">
            <w:pPr>
              <w:pStyle w:val="Text"/>
              <w:rPr>
                <w:sz w:val="24"/>
                <w:szCs w:val="24"/>
              </w:rPr>
            </w:pPr>
          </w:p>
          <w:p w14:paraId="7412C4F7" w14:textId="77777777" w:rsidR="00A5785B" w:rsidRDefault="00A5785B" w:rsidP="00055A60">
            <w:pPr>
              <w:pStyle w:val="Text"/>
              <w:rPr>
                <w:sz w:val="24"/>
                <w:szCs w:val="24"/>
              </w:rPr>
            </w:pPr>
            <w:r>
              <w:rPr>
                <w:sz w:val="24"/>
                <w:szCs w:val="24"/>
              </w:rPr>
              <w:lastRenderedPageBreak/>
              <w:t>HAPPINESS SCALE:</w:t>
            </w:r>
          </w:p>
          <w:p w14:paraId="0F1B3ED4" w14:textId="77777777" w:rsidR="00A5785B" w:rsidRDefault="00A5785B" w:rsidP="00055A60">
            <w:pPr>
              <w:pStyle w:val="Text"/>
              <w:rPr>
                <w:sz w:val="24"/>
                <w:szCs w:val="24"/>
              </w:rPr>
            </w:pPr>
            <w:r>
              <w:rPr>
                <w:noProof/>
                <w:sz w:val="24"/>
                <w:szCs w:val="24"/>
              </w:rPr>
              <w:drawing>
                <wp:anchor distT="0" distB="0" distL="114300" distR="114300" simplePos="0" relativeHeight="251699200" behindDoc="1" locked="0" layoutInCell="1" allowOverlap="1" wp14:anchorId="53B80AC7" wp14:editId="56825194">
                  <wp:simplePos x="0" y="0"/>
                  <wp:positionH relativeFrom="column">
                    <wp:posOffset>1533525</wp:posOffset>
                  </wp:positionH>
                  <wp:positionV relativeFrom="paragraph">
                    <wp:posOffset>182880</wp:posOffset>
                  </wp:positionV>
                  <wp:extent cx="3020695" cy="704850"/>
                  <wp:effectExtent l="0" t="0" r="8255" b="0"/>
                  <wp:wrapSquare wrapText="bothSides"/>
                  <wp:docPr id="358873479" name="Picture 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73479" name="Picture 3" descr="A black background with white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020695" cy="704850"/>
                          </a:xfrm>
                          <a:prstGeom prst="rect">
                            <a:avLst/>
                          </a:prstGeom>
                        </pic:spPr>
                      </pic:pic>
                    </a:graphicData>
                  </a:graphic>
                  <wp14:sizeRelH relativeFrom="margin">
                    <wp14:pctWidth>0</wp14:pctWidth>
                  </wp14:sizeRelH>
                  <wp14:sizeRelV relativeFrom="margin">
                    <wp14:pctHeight>0</wp14:pctHeight>
                  </wp14:sizeRelV>
                </wp:anchor>
              </w:drawing>
            </w:r>
          </w:p>
          <w:p w14:paraId="234611AD" w14:textId="77777777" w:rsidR="00A5785B" w:rsidRDefault="00A5785B" w:rsidP="00055A60">
            <w:pPr>
              <w:pStyle w:val="Text"/>
              <w:rPr>
                <w:sz w:val="24"/>
                <w:szCs w:val="24"/>
              </w:rPr>
            </w:pPr>
          </w:p>
          <w:p w14:paraId="5220D856" w14:textId="77777777" w:rsidR="00A5785B" w:rsidRDefault="00A5785B" w:rsidP="00055A60">
            <w:pPr>
              <w:pStyle w:val="Text"/>
              <w:rPr>
                <w:sz w:val="24"/>
                <w:szCs w:val="24"/>
              </w:rPr>
            </w:pPr>
          </w:p>
          <w:p w14:paraId="511847D0" w14:textId="77777777" w:rsidR="00A5785B" w:rsidRDefault="00A5785B" w:rsidP="00055A60">
            <w:pPr>
              <w:pStyle w:val="Text"/>
              <w:rPr>
                <w:sz w:val="24"/>
                <w:szCs w:val="24"/>
              </w:rPr>
            </w:pPr>
          </w:p>
          <w:p w14:paraId="2B87D7F9" w14:textId="77777777" w:rsidR="00A5785B" w:rsidRDefault="00A5785B" w:rsidP="00055A60">
            <w:pPr>
              <w:pStyle w:val="Text"/>
              <w:rPr>
                <w:sz w:val="24"/>
                <w:szCs w:val="24"/>
              </w:rPr>
            </w:pPr>
          </w:p>
          <w:p w14:paraId="15752408" w14:textId="6CDB9A40" w:rsidR="00A5785B" w:rsidRDefault="00A5785B" w:rsidP="00055A60">
            <w:pPr>
              <w:pStyle w:val="Text"/>
              <w:rPr>
                <w:sz w:val="24"/>
                <w:szCs w:val="24"/>
              </w:rPr>
            </w:pPr>
          </w:p>
          <w:p w14:paraId="01E0D5C0" w14:textId="5946ACF7" w:rsidR="00A5785B" w:rsidRDefault="00A5785B" w:rsidP="007A3D84">
            <w:pPr>
              <w:pStyle w:val="Text"/>
              <w:rPr>
                <w:sz w:val="24"/>
                <w:szCs w:val="24"/>
              </w:rPr>
            </w:pPr>
            <w:r>
              <w:rPr>
                <w:noProof/>
                <w:sz w:val="24"/>
                <w:szCs w:val="24"/>
              </w:rPr>
              <w:drawing>
                <wp:anchor distT="0" distB="0" distL="114300" distR="114300" simplePos="0" relativeHeight="251700224" behindDoc="0" locked="0" layoutInCell="1" allowOverlap="1" wp14:anchorId="60807A13" wp14:editId="1DB900BE">
                  <wp:simplePos x="0" y="0"/>
                  <wp:positionH relativeFrom="column">
                    <wp:posOffset>0</wp:posOffset>
                  </wp:positionH>
                  <wp:positionV relativeFrom="paragraph">
                    <wp:posOffset>622300</wp:posOffset>
                  </wp:positionV>
                  <wp:extent cx="5461000" cy="4095750"/>
                  <wp:effectExtent l="0" t="0" r="6350" b="0"/>
                  <wp:wrapSquare wrapText="bothSides"/>
                  <wp:docPr id="1770576860" name="Picture 4" descr="A graph with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76860" name="Picture 4" descr="A graph with a line and a line&#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461000" cy="4095750"/>
                          </a:xfrm>
                          <a:prstGeom prst="rect">
                            <a:avLst/>
                          </a:prstGeom>
                        </pic:spPr>
                      </pic:pic>
                    </a:graphicData>
                  </a:graphic>
                </wp:anchor>
              </w:drawing>
            </w:r>
            <w:r>
              <w:rPr>
                <w:sz w:val="24"/>
                <w:szCs w:val="24"/>
              </w:rPr>
              <w:t>From the data collected, we can see that on average, young people in Egypt are 6.075 on the happiness scale. Most people who took the survey reported laying 5-8 on the happiness scale.</w:t>
            </w:r>
          </w:p>
          <w:p w14:paraId="306DEDDD" w14:textId="77777777" w:rsidR="00A5785B" w:rsidRDefault="00A5785B" w:rsidP="00055A60">
            <w:pPr>
              <w:pStyle w:val="Text"/>
              <w:rPr>
                <w:sz w:val="24"/>
                <w:szCs w:val="24"/>
              </w:rPr>
            </w:pPr>
          </w:p>
          <w:p w14:paraId="4BD78D16" w14:textId="77777777" w:rsidR="009C51C0" w:rsidRDefault="009C51C0" w:rsidP="00055A60">
            <w:pPr>
              <w:pStyle w:val="Text"/>
              <w:rPr>
                <w:sz w:val="24"/>
                <w:szCs w:val="24"/>
              </w:rPr>
            </w:pPr>
          </w:p>
          <w:p w14:paraId="37354AAF" w14:textId="77777777" w:rsidR="009C51C0" w:rsidRDefault="009C51C0" w:rsidP="00055A60">
            <w:pPr>
              <w:pStyle w:val="Text"/>
              <w:rPr>
                <w:sz w:val="24"/>
                <w:szCs w:val="24"/>
              </w:rPr>
            </w:pPr>
          </w:p>
          <w:p w14:paraId="27BA01CD" w14:textId="77777777" w:rsidR="009C51C0" w:rsidRDefault="009C51C0" w:rsidP="00055A60">
            <w:pPr>
              <w:pStyle w:val="Text"/>
              <w:rPr>
                <w:sz w:val="24"/>
                <w:szCs w:val="24"/>
              </w:rPr>
            </w:pPr>
          </w:p>
          <w:p w14:paraId="2EE8C0B8" w14:textId="77777777" w:rsidR="009C51C0" w:rsidRDefault="009C51C0" w:rsidP="00055A60">
            <w:pPr>
              <w:pStyle w:val="Text"/>
              <w:rPr>
                <w:sz w:val="24"/>
                <w:szCs w:val="24"/>
              </w:rPr>
            </w:pPr>
          </w:p>
          <w:p w14:paraId="5F5AD56A" w14:textId="77777777" w:rsidR="009C51C0" w:rsidRDefault="009C51C0" w:rsidP="00055A60">
            <w:pPr>
              <w:pStyle w:val="Text"/>
              <w:rPr>
                <w:sz w:val="24"/>
                <w:szCs w:val="24"/>
              </w:rPr>
            </w:pPr>
          </w:p>
          <w:p w14:paraId="12F5FAA2" w14:textId="77777777" w:rsidR="009C51C0" w:rsidRDefault="009C51C0" w:rsidP="00055A60">
            <w:pPr>
              <w:pStyle w:val="Text"/>
              <w:rPr>
                <w:sz w:val="24"/>
                <w:szCs w:val="24"/>
              </w:rPr>
            </w:pPr>
          </w:p>
          <w:p w14:paraId="79AA896A" w14:textId="77777777" w:rsidR="009C51C0" w:rsidRDefault="009C51C0" w:rsidP="00055A60">
            <w:pPr>
              <w:pStyle w:val="Text"/>
              <w:rPr>
                <w:sz w:val="24"/>
                <w:szCs w:val="24"/>
              </w:rPr>
            </w:pPr>
          </w:p>
          <w:p w14:paraId="61CFBEC0" w14:textId="77777777" w:rsidR="009C51C0" w:rsidRDefault="009C51C0" w:rsidP="00055A60">
            <w:pPr>
              <w:pStyle w:val="Text"/>
              <w:rPr>
                <w:sz w:val="24"/>
                <w:szCs w:val="24"/>
              </w:rPr>
            </w:pPr>
          </w:p>
          <w:p w14:paraId="17B69B92" w14:textId="77777777" w:rsidR="009C51C0" w:rsidRDefault="009C51C0" w:rsidP="00055A60">
            <w:pPr>
              <w:pStyle w:val="Text"/>
              <w:rPr>
                <w:sz w:val="24"/>
                <w:szCs w:val="24"/>
              </w:rPr>
            </w:pPr>
          </w:p>
          <w:p w14:paraId="2B4C1E14" w14:textId="77777777" w:rsidR="009C51C0" w:rsidRDefault="009C51C0" w:rsidP="00055A60">
            <w:pPr>
              <w:pStyle w:val="Text"/>
              <w:rPr>
                <w:sz w:val="24"/>
                <w:szCs w:val="24"/>
              </w:rPr>
            </w:pPr>
          </w:p>
          <w:p w14:paraId="581E3817" w14:textId="77777777" w:rsidR="009C51C0" w:rsidRDefault="009C51C0" w:rsidP="00055A60">
            <w:pPr>
              <w:pStyle w:val="Text"/>
              <w:rPr>
                <w:sz w:val="24"/>
                <w:szCs w:val="24"/>
              </w:rPr>
            </w:pPr>
          </w:p>
          <w:p w14:paraId="236257F1" w14:textId="77777777" w:rsidR="009C51C0" w:rsidRDefault="009C51C0" w:rsidP="00055A60">
            <w:pPr>
              <w:pStyle w:val="Text"/>
              <w:rPr>
                <w:sz w:val="24"/>
                <w:szCs w:val="24"/>
              </w:rPr>
            </w:pPr>
          </w:p>
          <w:p w14:paraId="06DC533C" w14:textId="77777777" w:rsidR="009C51C0" w:rsidRDefault="009C51C0" w:rsidP="00055A60">
            <w:pPr>
              <w:pStyle w:val="Text"/>
              <w:rPr>
                <w:sz w:val="24"/>
                <w:szCs w:val="24"/>
              </w:rPr>
            </w:pPr>
          </w:p>
          <w:p w14:paraId="30A56A18" w14:textId="7294AC14" w:rsidR="009C51C0" w:rsidRPr="000C143E" w:rsidRDefault="009C51C0" w:rsidP="00055A60">
            <w:pPr>
              <w:pStyle w:val="Text"/>
              <w:rPr>
                <w:sz w:val="24"/>
                <w:szCs w:val="24"/>
              </w:rPr>
            </w:pPr>
          </w:p>
        </w:tc>
      </w:tr>
      <w:tr w:rsidR="00A5785B" w14:paraId="4E141C82" w14:textId="77777777" w:rsidTr="00E05DC5">
        <w:trPr>
          <w:gridBefore w:val="3"/>
          <w:gridAfter w:val="5"/>
          <w:wBefore w:w="1355" w:type="dxa"/>
          <w:wAfter w:w="1421" w:type="dxa"/>
          <w:trHeight w:val="863"/>
        </w:trPr>
        <w:tc>
          <w:tcPr>
            <w:tcW w:w="8718" w:type="dxa"/>
            <w:gridSpan w:val="14"/>
          </w:tcPr>
          <w:p w14:paraId="38101605" w14:textId="77777777" w:rsidR="00A5785B" w:rsidRDefault="00A5785B" w:rsidP="00055A60">
            <w:pPr>
              <w:pStyle w:val="Heading5"/>
            </w:pPr>
            <w:r>
              <w:rPr>
                <w:noProof/>
              </w:rPr>
              <w:lastRenderedPageBreak/>
              <w:drawing>
                <wp:anchor distT="0" distB="0" distL="114300" distR="114300" simplePos="0" relativeHeight="251688960" behindDoc="0" locked="0" layoutInCell="1" allowOverlap="1" wp14:anchorId="7609AA29" wp14:editId="2974647A">
                  <wp:simplePos x="0" y="0"/>
                  <wp:positionH relativeFrom="column">
                    <wp:posOffset>0</wp:posOffset>
                  </wp:positionH>
                  <wp:positionV relativeFrom="paragraph">
                    <wp:posOffset>402590</wp:posOffset>
                  </wp:positionV>
                  <wp:extent cx="5410200" cy="4057650"/>
                  <wp:effectExtent l="0" t="0" r="0" b="0"/>
                  <wp:wrapSquare wrapText="bothSides"/>
                  <wp:docPr id="1232192010" name="Picture 5"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92010" name="Picture 5" descr="A graph with blue dot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10200" cy="4057650"/>
                          </a:xfrm>
                          <a:prstGeom prst="rect">
                            <a:avLst/>
                          </a:prstGeom>
                        </pic:spPr>
                      </pic:pic>
                    </a:graphicData>
                  </a:graphic>
                </wp:anchor>
              </w:drawing>
            </w:r>
            <w:r>
              <w:t>GRAPHS</w:t>
            </w:r>
            <w:r>
              <w:t xml:space="preserve">                              </w:t>
            </w:r>
          </w:p>
          <w:p w14:paraId="5C298A51" w14:textId="77777777" w:rsidR="00A5785B" w:rsidRDefault="00A5785B" w:rsidP="00055A60">
            <w:r>
              <w:rPr>
                <w:noProof/>
              </w:rPr>
              <w:drawing>
                <wp:anchor distT="0" distB="0" distL="114300" distR="114300" simplePos="0" relativeHeight="251687936" behindDoc="0" locked="0" layoutInCell="1" allowOverlap="1" wp14:anchorId="45187D76" wp14:editId="672EB6BF">
                  <wp:simplePos x="0" y="0"/>
                  <wp:positionH relativeFrom="column">
                    <wp:posOffset>1177290</wp:posOffset>
                  </wp:positionH>
                  <wp:positionV relativeFrom="paragraph">
                    <wp:posOffset>4219575</wp:posOffset>
                  </wp:positionV>
                  <wp:extent cx="3514725" cy="171450"/>
                  <wp:effectExtent l="0" t="0" r="9525" b="0"/>
                  <wp:wrapSquare wrapText="bothSides"/>
                  <wp:docPr id="20786085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08585" name="Picture 2078608585"/>
                          <pic:cNvPicPr/>
                        </pic:nvPicPr>
                        <pic:blipFill>
                          <a:blip r:embed="rId19">
                            <a:extLst>
                              <a:ext uri="{28A0092B-C50C-407E-A947-70E740481C1C}">
                                <a14:useLocalDpi xmlns:a14="http://schemas.microsoft.com/office/drawing/2010/main" val="0"/>
                              </a:ext>
                            </a:extLst>
                          </a:blip>
                          <a:stretch>
                            <a:fillRect/>
                          </a:stretch>
                        </pic:blipFill>
                        <pic:spPr>
                          <a:xfrm>
                            <a:off x="0" y="0"/>
                            <a:ext cx="3514725" cy="171450"/>
                          </a:xfrm>
                          <a:prstGeom prst="rect">
                            <a:avLst/>
                          </a:prstGeom>
                        </pic:spPr>
                      </pic:pic>
                    </a:graphicData>
                  </a:graphic>
                </wp:anchor>
              </w:drawing>
            </w:r>
          </w:p>
          <w:p w14:paraId="40AC30B9" w14:textId="77777777" w:rsidR="00A5785B" w:rsidRDefault="00A5785B" w:rsidP="00055A60"/>
          <w:p w14:paraId="28D6073E" w14:textId="77777777" w:rsidR="00A5785B" w:rsidRDefault="00A5785B" w:rsidP="00055A60"/>
          <w:p w14:paraId="353E6C26" w14:textId="148D7305" w:rsidR="00A5785B" w:rsidRDefault="00A5785B" w:rsidP="00FF6CA4">
            <w:r>
              <w:t>After putting all the data into python and creating a scatter plot, I am left with the graph above. From the graph it is observed that there is an extremely weak negative correlation between phone usage and happiness. A negative correlation means that as phone usage increases, happiness decreases. However, due to the correlation coefficient being -0.21, we can’t fully confirm or trust this conclusion as the correlation is weak.</w:t>
            </w:r>
            <w:r w:rsidR="00E05DC5">
              <w:t xml:space="preserve"> Therefore, we may say that the hypothesis I am testing is wrong, and there is no clear correlation between Phone Usage and Happiness.</w:t>
            </w:r>
          </w:p>
          <w:p w14:paraId="4C4DDD8E" w14:textId="77777777" w:rsidR="00E05DC5" w:rsidRDefault="00E05DC5" w:rsidP="00FF6CA4"/>
          <w:p w14:paraId="50D41C56" w14:textId="77777777" w:rsidR="00E05DC5" w:rsidRDefault="00E05DC5" w:rsidP="00FF6CA4"/>
          <w:p w14:paraId="3A17CC02" w14:textId="77777777" w:rsidR="00E05DC5" w:rsidRDefault="00E05DC5" w:rsidP="00FF6CA4"/>
          <w:p w14:paraId="41B3AA8F" w14:textId="77777777" w:rsidR="00E05DC5" w:rsidRDefault="00E05DC5" w:rsidP="00FF6CA4"/>
          <w:p w14:paraId="1E1D17A9" w14:textId="77777777" w:rsidR="00E05DC5" w:rsidRDefault="00E05DC5" w:rsidP="00FF6CA4"/>
          <w:p w14:paraId="66A2E370" w14:textId="77777777" w:rsidR="00E05DC5" w:rsidRDefault="00E05DC5" w:rsidP="00FF6CA4"/>
          <w:p w14:paraId="125D3FD6" w14:textId="77777777" w:rsidR="00E05DC5" w:rsidRDefault="00E05DC5" w:rsidP="00FF6CA4"/>
          <w:p w14:paraId="626A485C" w14:textId="77777777" w:rsidR="00E05DC5" w:rsidRDefault="00E05DC5" w:rsidP="00FF6CA4"/>
          <w:p w14:paraId="5FE93479" w14:textId="77777777" w:rsidR="00E05DC5" w:rsidRDefault="00E05DC5" w:rsidP="00FF6CA4"/>
          <w:p w14:paraId="5409E855" w14:textId="77777777" w:rsidR="00E05DC5" w:rsidRDefault="00E05DC5" w:rsidP="00FF6CA4"/>
          <w:p w14:paraId="255F3827" w14:textId="77777777" w:rsidR="00E05DC5" w:rsidRDefault="00E05DC5" w:rsidP="00FF6CA4"/>
          <w:p w14:paraId="1A35C008" w14:textId="77777777" w:rsidR="00E05DC5" w:rsidRDefault="00E05DC5" w:rsidP="00FF6CA4"/>
          <w:p w14:paraId="36C7BB82" w14:textId="77777777" w:rsidR="00A5785B" w:rsidRDefault="00A5785B" w:rsidP="00F74A90"/>
          <w:p w14:paraId="27712B91" w14:textId="31AE2FEB" w:rsidR="00A5785B" w:rsidRDefault="009C51C0" w:rsidP="00F74A90">
            <w:r>
              <w:rPr>
                <w:noProof/>
              </w:rPr>
              <w:lastRenderedPageBreak/>
              <w:drawing>
                <wp:anchor distT="0" distB="0" distL="114300" distR="114300" simplePos="0" relativeHeight="251689984" behindDoc="0" locked="0" layoutInCell="1" allowOverlap="1" wp14:anchorId="43F1A0AF" wp14:editId="29EF5762">
                  <wp:simplePos x="0" y="0"/>
                  <wp:positionH relativeFrom="column">
                    <wp:posOffset>561340</wp:posOffset>
                  </wp:positionH>
                  <wp:positionV relativeFrom="paragraph">
                    <wp:posOffset>30480</wp:posOffset>
                  </wp:positionV>
                  <wp:extent cx="4528820" cy="2364740"/>
                  <wp:effectExtent l="0" t="0" r="5080" b="0"/>
                  <wp:wrapSquare wrapText="bothSides"/>
                  <wp:docPr id="638909685" name="Picture 7" descr="A pie char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09685" name="Picture 7" descr="A pie chart with text on i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28820" cy="2364740"/>
                          </a:xfrm>
                          <a:prstGeom prst="rect">
                            <a:avLst/>
                          </a:prstGeom>
                        </pic:spPr>
                      </pic:pic>
                    </a:graphicData>
                  </a:graphic>
                  <wp14:sizeRelH relativeFrom="page">
                    <wp14:pctWidth>0</wp14:pctWidth>
                  </wp14:sizeRelH>
                  <wp14:sizeRelV relativeFrom="page">
                    <wp14:pctHeight>0</wp14:pctHeight>
                  </wp14:sizeRelV>
                </wp:anchor>
              </w:drawing>
            </w:r>
          </w:p>
          <w:p w14:paraId="1681ACD5" w14:textId="0F99F4F6" w:rsidR="009C51C0" w:rsidRDefault="009C51C0" w:rsidP="00F74A90"/>
          <w:p w14:paraId="54E55DC4" w14:textId="2C732D3F" w:rsidR="009C51C0" w:rsidRDefault="009C51C0" w:rsidP="00F74A90"/>
          <w:p w14:paraId="1F0D2C7F" w14:textId="27F94062" w:rsidR="009C51C0" w:rsidRDefault="009C51C0" w:rsidP="00F74A90"/>
          <w:p w14:paraId="1E4025AB" w14:textId="77777777" w:rsidR="009C51C0" w:rsidRDefault="009C51C0" w:rsidP="00F74A90"/>
          <w:p w14:paraId="635A01D9" w14:textId="694D386C" w:rsidR="009C51C0" w:rsidRDefault="009C51C0" w:rsidP="00F74A90"/>
          <w:p w14:paraId="6F78480B" w14:textId="77777777" w:rsidR="009C51C0" w:rsidRDefault="009C51C0" w:rsidP="00F74A90"/>
          <w:p w14:paraId="242528FD" w14:textId="77777777" w:rsidR="009C51C0" w:rsidRDefault="009C51C0" w:rsidP="00F74A90"/>
          <w:p w14:paraId="279DD758" w14:textId="77777777" w:rsidR="009C51C0" w:rsidRDefault="009C51C0" w:rsidP="00F74A90"/>
          <w:p w14:paraId="5C21708F" w14:textId="77777777" w:rsidR="009C51C0" w:rsidRDefault="009C51C0" w:rsidP="00F74A90"/>
          <w:p w14:paraId="273BA277" w14:textId="77777777" w:rsidR="009C51C0" w:rsidRDefault="009C51C0" w:rsidP="00F74A90"/>
          <w:p w14:paraId="327C2D2A" w14:textId="77777777" w:rsidR="009C51C0" w:rsidRDefault="009C51C0" w:rsidP="00F74A90"/>
          <w:p w14:paraId="61C496BB" w14:textId="77777777" w:rsidR="009C51C0" w:rsidRDefault="009C51C0" w:rsidP="00FF6CA4"/>
          <w:p w14:paraId="5E90CD36" w14:textId="4DD78123" w:rsidR="00FF6CA4" w:rsidRDefault="00A5785B" w:rsidP="00FF6CA4">
            <w:r>
              <w:t xml:space="preserve">However, if we look at another piece of data collected from the survey, </w:t>
            </w:r>
            <w:proofErr w:type="gramStart"/>
            <w:r>
              <w:t>the majority of</w:t>
            </w:r>
            <w:proofErr w:type="gramEnd"/>
            <w:r>
              <w:t xml:space="preserve"> the sample viewed that their phone usage did affect their overall happiness</w:t>
            </w:r>
            <w:r w:rsidR="00FF6CA4">
              <w:t>.</w:t>
            </w:r>
            <w:r w:rsidR="00025385">
              <w:t xml:space="preserve"> How come most people feel a correlation, yet no correlation is displayed statistically? (answered in potential issues)</w:t>
            </w:r>
          </w:p>
          <w:p w14:paraId="1C6C0100" w14:textId="77777777" w:rsidR="002950F1" w:rsidRDefault="002950F1" w:rsidP="00FF6CA4"/>
          <w:p w14:paraId="1F9855D2" w14:textId="77777777" w:rsidR="002950F1" w:rsidRDefault="002950F1" w:rsidP="00FF6CA4"/>
          <w:p w14:paraId="438AA02C" w14:textId="77777777" w:rsidR="009C51C0" w:rsidRDefault="009C51C0" w:rsidP="00FF6CA4"/>
          <w:p w14:paraId="15BA8927" w14:textId="77777777" w:rsidR="009C51C0" w:rsidRDefault="009C51C0" w:rsidP="00FF6CA4"/>
          <w:p w14:paraId="3071CC5B" w14:textId="77777777" w:rsidR="009C51C0" w:rsidRDefault="009C51C0" w:rsidP="00FF6CA4"/>
          <w:p w14:paraId="1F37AEC0" w14:textId="77777777" w:rsidR="009C51C0" w:rsidRDefault="009C51C0" w:rsidP="00FF6CA4"/>
          <w:p w14:paraId="15E4A0B9" w14:textId="77777777" w:rsidR="009C51C0" w:rsidRDefault="009C51C0" w:rsidP="00FF6CA4"/>
          <w:p w14:paraId="532F6ADE" w14:textId="77777777" w:rsidR="009C51C0" w:rsidRDefault="009C51C0" w:rsidP="00FF6CA4"/>
          <w:p w14:paraId="3AD0AD15" w14:textId="77777777" w:rsidR="009C51C0" w:rsidRDefault="009C51C0" w:rsidP="00FF6CA4"/>
          <w:p w14:paraId="3A4C7D5B" w14:textId="77777777" w:rsidR="002950F1" w:rsidRDefault="002950F1" w:rsidP="00FF6CA4"/>
          <w:p w14:paraId="641D33C2" w14:textId="77777777" w:rsidR="002950F1" w:rsidRDefault="002950F1" w:rsidP="00FF6CA4"/>
          <w:p w14:paraId="6C7C133A" w14:textId="77777777" w:rsidR="002950F1" w:rsidRDefault="002950F1" w:rsidP="00FF6CA4"/>
          <w:p w14:paraId="1EEFC455" w14:textId="77777777" w:rsidR="002950F1" w:rsidRDefault="002950F1" w:rsidP="00FF6CA4"/>
          <w:p w14:paraId="48931330" w14:textId="77777777" w:rsidR="002950F1" w:rsidRDefault="002950F1" w:rsidP="00FF6CA4"/>
          <w:p w14:paraId="2B793D53" w14:textId="77777777" w:rsidR="002950F1" w:rsidRDefault="002950F1" w:rsidP="00FF6CA4"/>
          <w:p w14:paraId="59502484" w14:textId="77777777" w:rsidR="002950F1" w:rsidRDefault="002950F1" w:rsidP="00FF6CA4"/>
          <w:p w14:paraId="76B66408" w14:textId="77777777" w:rsidR="002950F1" w:rsidRDefault="002950F1" w:rsidP="00FF6CA4"/>
          <w:p w14:paraId="044709C0" w14:textId="77777777" w:rsidR="002950F1" w:rsidRDefault="002950F1" w:rsidP="00FF6CA4"/>
          <w:p w14:paraId="24CCB126" w14:textId="77777777" w:rsidR="002950F1" w:rsidRDefault="002950F1" w:rsidP="00FF6CA4"/>
          <w:p w14:paraId="43BCE58E" w14:textId="77777777" w:rsidR="002950F1" w:rsidRDefault="002950F1" w:rsidP="00FF6CA4"/>
          <w:p w14:paraId="047CABC9" w14:textId="77777777" w:rsidR="002950F1" w:rsidRDefault="002950F1" w:rsidP="00FF6CA4"/>
          <w:p w14:paraId="7A09C629" w14:textId="77777777" w:rsidR="002950F1" w:rsidRDefault="002950F1" w:rsidP="00FF6CA4"/>
          <w:p w14:paraId="0835BC3F" w14:textId="77777777" w:rsidR="002950F1" w:rsidRDefault="002950F1" w:rsidP="00FF6CA4"/>
          <w:p w14:paraId="2090EDE5" w14:textId="77777777" w:rsidR="002950F1" w:rsidRDefault="002950F1" w:rsidP="00FF6CA4"/>
          <w:p w14:paraId="5C283D2D" w14:textId="77777777" w:rsidR="002950F1" w:rsidRDefault="002950F1" w:rsidP="00FF6CA4"/>
          <w:p w14:paraId="6FA2063E" w14:textId="77777777" w:rsidR="002950F1" w:rsidRDefault="002950F1" w:rsidP="00FF6CA4"/>
          <w:p w14:paraId="2F28C656" w14:textId="77777777" w:rsidR="002950F1" w:rsidRDefault="002950F1" w:rsidP="00FF6CA4"/>
          <w:p w14:paraId="1C50A85A" w14:textId="77777777" w:rsidR="002950F1" w:rsidRDefault="002950F1" w:rsidP="00FF6CA4"/>
          <w:p w14:paraId="388B4373" w14:textId="77777777" w:rsidR="009C51C0" w:rsidRDefault="009C51C0" w:rsidP="00FF6CA4"/>
          <w:p w14:paraId="10BC2A36" w14:textId="77777777" w:rsidR="009C51C0" w:rsidRDefault="009C51C0" w:rsidP="00FF6CA4"/>
          <w:p w14:paraId="7793A7C6" w14:textId="77777777" w:rsidR="00A5785B" w:rsidRDefault="00A5785B" w:rsidP="00055A60"/>
        </w:tc>
      </w:tr>
      <w:tr w:rsidR="00FF6CA4" w14:paraId="6D0092B1" w14:textId="77777777" w:rsidTr="00E05DC5">
        <w:trPr>
          <w:trHeight w:val="2430"/>
        </w:trPr>
        <w:tc>
          <w:tcPr>
            <w:tcW w:w="2518" w:type="dxa"/>
            <w:gridSpan w:val="7"/>
          </w:tcPr>
          <w:p w14:paraId="009E8B96" w14:textId="10848D1A" w:rsidR="00FF6CA4" w:rsidRDefault="00FF6CA4" w:rsidP="006C09EC"/>
        </w:tc>
        <w:tc>
          <w:tcPr>
            <w:tcW w:w="2243" w:type="dxa"/>
            <w:gridSpan w:val="3"/>
          </w:tcPr>
          <w:p w14:paraId="5D5DB31C" w14:textId="77777777" w:rsidR="00FF6CA4" w:rsidRDefault="00FF6CA4" w:rsidP="006C09EC"/>
        </w:tc>
        <w:tc>
          <w:tcPr>
            <w:tcW w:w="2243" w:type="dxa"/>
            <w:gridSpan w:val="3"/>
          </w:tcPr>
          <w:p w14:paraId="6EAD2D29" w14:textId="77777777" w:rsidR="00FF6CA4" w:rsidRDefault="00FF6CA4" w:rsidP="006C09EC"/>
        </w:tc>
        <w:tc>
          <w:tcPr>
            <w:tcW w:w="2243" w:type="dxa"/>
            <w:gridSpan w:val="3"/>
          </w:tcPr>
          <w:p w14:paraId="04AA6A18" w14:textId="26C9533F" w:rsidR="00FF6CA4" w:rsidRDefault="00FF6CA4" w:rsidP="006C09EC"/>
        </w:tc>
        <w:tc>
          <w:tcPr>
            <w:tcW w:w="2247" w:type="dxa"/>
            <w:gridSpan w:val="6"/>
          </w:tcPr>
          <w:p w14:paraId="18B4D949" w14:textId="59F8545D" w:rsidR="00FF6CA4" w:rsidRDefault="00FF6CA4" w:rsidP="006C09EC">
            <w:r w:rsidRPr="004909D9">
              <w:rPr>
                <w:noProof/>
                <w:lang w:eastAsia="en-AU"/>
              </w:rPr>
              <w:drawing>
                <wp:anchor distT="0" distB="0" distL="114300" distR="114300" simplePos="0" relativeHeight="251702272" behindDoc="1" locked="0" layoutInCell="1" allowOverlap="1" wp14:anchorId="65EB2E60" wp14:editId="632192A0">
                  <wp:simplePos x="0" y="0"/>
                  <wp:positionH relativeFrom="margin">
                    <wp:posOffset>-5682615</wp:posOffset>
                  </wp:positionH>
                  <wp:positionV relativeFrom="margin">
                    <wp:posOffset>34925</wp:posOffset>
                  </wp:positionV>
                  <wp:extent cx="6861176" cy="1944000"/>
                  <wp:effectExtent l="0" t="0" r="0" b="0"/>
                  <wp:wrapNone/>
                  <wp:docPr id="1227825085" name="Picture 122782508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c>
      </w:tr>
      <w:tr w:rsidR="00FF6CA4" w14:paraId="258CA957" w14:textId="77777777" w:rsidTr="00E05DC5">
        <w:trPr>
          <w:trHeight w:val="924"/>
        </w:trPr>
        <w:tc>
          <w:tcPr>
            <w:tcW w:w="2518" w:type="dxa"/>
            <w:gridSpan w:val="7"/>
          </w:tcPr>
          <w:p w14:paraId="4A0893F3" w14:textId="77777777" w:rsidR="00FF6CA4" w:rsidRDefault="00FF6CA4" w:rsidP="006C09EC"/>
        </w:tc>
        <w:tc>
          <w:tcPr>
            <w:tcW w:w="6729" w:type="dxa"/>
            <w:gridSpan w:val="9"/>
            <w:shd w:val="clear" w:color="auto" w:fill="FFFFFF" w:themeFill="background1"/>
            <w:vAlign w:val="center"/>
          </w:tcPr>
          <w:p w14:paraId="4620B0A9" w14:textId="1A9946CC" w:rsidR="00FF6CA4" w:rsidRDefault="00FF6CA4" w:rsidP="006C09EC">
            <w:pPr>
              <w:pStyle w:val="Heading4"/>
            </w:pPr>
            <w:r>
              <w:t>CONCLUSION</w:t>
            </w:r>
          </w:p>
        </w:tc>
        <w:tc>
          <w:tcPr>
            <w:tcW w:w="2247" w:type="dxa"/>
            <w:gridSpan w:val="6"/>
          </w:tcPr>
          <w:p w14:paraId="6F2625FF" w14:textId="77777777" w:rsidR="00FF6CA4" w:rsidRDefault="00FF6CA4" w:rsidP="006C09EC"/>
        </w:tc>
      </w:tr>
      <w:tr w:rsidR="00FF6CA4" w14:paraId="0BA66251" w14:textId="77777777" w:rsidTr="00E05DC5">
        <w:trPr>
          <w:trHeight w:val="328"/>
        </w:trPr>
        <w:tc>
          <w:tcPr>
            <w:tcW w:w="2518" w:type="dxa"/>
            <w:gridSpan w:val="7"/>
          </w:tcPr>
          <w:p w14:paraId="20493245" w14:textId="77777777" w:rsidR="00FF6CA4" w:rsidRDefault="00FF6CA4" w:rsidP="006C09EC"/>
        </w:tc>
        <w:tc>
          <w:tcPr>
            <w:tcW w:w="2243" w:type="dxa"/>
            <w:gridSpan w:val="3"/>
          </w:tcPr>
          <w:p w14:paraId="331A355E" w14:textId="77777777" w:rsidR="00FF6CA4" w:rsidRDefault="00FF6CA4" w:rsidP="006C09EC"/>
        </w:tc>
        <w:tc>
          <w:tcPr>
            <w:tcW w:w="2243" w:type="dxa"/>
            <w:gridSpan w:val="3"/>
          </w:tcPr>
          <w:p w14:paraId="0F7E28C0" w14:textId="77777777" w:rsidR="00FF6CA4" w:rsidRDefault="00FF6CA4" w:rsidP="006C09EC"/>
        </w:tc>
        <w:tc>
          <w:tcPr>
            <w:tcW w:w="2243" w:type="dxa"/>
            <w:gridSpan w:val="3"/>
          </w:tcPr>
          <w:p w14:paraId="75EDF9CE" w14:textId="51ACFDC3" w:rsidR="00FF6CA4" w:rsidRDefault="00FF6CA4" w:rsidP="006C09EC"/>
        </w:tc>
        <w:tc>
          <w:tcPr>
            <w:tcW w:w="2247" w:type="dxa"/>
            <w:gridSpan w:val="6"/>
          </w:tcPr>
          <w:p w14:paraId="45954C8C" w14:textId="77777777" w:rsidR="00FF6CA4" w:rsidRDefault="00FF6CA4" w:rsidP="006C09EC"/>
        </w:tc>
      </w:tr>
      <w:tr w:rsidR="00FF6CA4" w14:paraId="6C145C11" w14:textId="77777777" w:rsidTr="00E05DC5">
        <w:trPr>
          <w:trHeight w:val="2403"/>
        </w:trPr>
        <w:tc>
          <w:tcPr>
            <w:tcW w:w="1396" w:type="dxa"/>
            <w:gridSpan w:val="4"/>
          </w:tcPr>
          <w:p w14:paraId="09166D89" w14:textId="77777777" w:rsidR="00FF6CA4" w:rsidRDefault="00FF6CA4" w:rsidP="006C09EC"/>
        </w:tc>
        <w:tc>
          <w:tcPr>
            <w:tcW w:w="8973" w:type="dxa"/>
            <w:gridSpan w:val="16"/>
          </w:tcPr>
          <w:p w14:paraId="66C6202A" w14:textId="3F2B7003" w:rsidR="00FF6CA4" w:rsidRDefault="00FF6CA4" w:rsidP="006C09EC"/>
          <w:p w14:paraId="42575BA9" w14:textId="275DCA47" w:rsidR="00FF6CA4" w:rsidRDefault="00FF6CA4" w:rsidP="00FF6CA4">
            <w:pPr>
              <w:pStyle w:val="Text"/>
              <w:rPr>
                <w:sz w:val="24"/>
                <w:szCs w:val="24"/>
              </w:rPr>
            </w:pPr>
            <w:r>
              <w:rPr>
                <w:sz w:val="24"/>
                <w:szCs w:val="24"/>
              </w:rPr>
              <w:t xml:space="preserve">In conclusion, from the data I have collected, it cannot be derived that phone usage affects the happiness of young people in Egypt. The correlation between the two is </w:t>
            </w:r>
            <w:r w:rsidR="00E05DC5">
              <w:rPr>
                <w:sz w:val="24"/>
                <w:szCs w:val="24"/>
              </w:rPr>
              <w:t>-</w:t>
            </w:r>
            <w:r>
              <w:rPr>
                <w:sz w:val="24"/>
                <w:szCs w:val="24"/>
              </w:rPr>
              <w:t>0.21%, which is a negative but weak correlation, therefore happiness is not necessarily impacted by phone usage. Interestingly though, most people who took the survey (50% exactly) answered that they feel their happiness level results from their usage of phones day-to-day. Maybe if I took a larger sample, the results and correlation would’ve looked different, leading to the final remark</w:t>
            </w:r>
            <w:r w:rsidR="00E05DC5">
              <w:rPr>
                <w:sz w:val="24"/>
                <w:szCs w:val="24"/>
              </w:rPr>
              <w:t xml:space="preserve"> of this report</w:t>
            </w:r>
            <w:r>
              <w:rPr>
                <w:sz w:val="24"/>
                <w:szCs w:val="24"/>
              </w:rPr>
              <w:t>.</w:t>
            </w:r>
          </w:p>
          <w:p w14:paraId="59CCCEFC" w14:textId="67B26847" w:rsidR="00FF6CA4" w:rsidRPr="000C143E" w:rsidRDefault="00FF6CA4" w:rsidP="006C09EC">
            <w:pPr>
              <w:pStyle w:val="Text"/>
              <w:rPr>
                <w:sz w:val="24"/>
                <w:szCs w:val="24"/>
              </w:rPr>
            </w:pPr>
          </w:p>
        </w:tc>
        <w:tc>
          <w:tcPr>
            <w:tcW w:w="1125" w:type="dxa"/>
            <w:gridSpan w:val="2"/>
          </w:tcPr>
          <w:p w14:paraId="212D90AF" w14:textId="77777777" w:rsidR="00FF6CA4" w:rsidRDefault="00FF6CA4" w:rsidP="006C09EC"/>
        </w:tc>
      </w:tr>
      <w:tr w:rsidR="0031574F" w14:paraId="7549D8A2" w14:textId="77777777" w:rsidTr="00E05DC5">
        <w:trPr>
          <w:trHeight w:val="843"/>
        </w:trPr>
        <w:tc>
          <w:tcPr>
            <w:tcW w:w="1396" w:type="dxa"/>
            <w:gridSpan w:val="4"/>
          </w:tcPr>
          <w:p w14:paraId="641CF7DA" w14:textId="77777777" w:rsidR="00FF6CA4" w:rsidRDefault="00FF6CA4" w:rsidP="006C09EC"/>
        </w:tc>
        <w:tc>
          <w:tcPr>
            <w:tcW w:w="8889" w:type="dxa"/>
            <w:gridSpan w:val="14"/>
          </w:tcPr>
          <w:p w14:paraId="056548CE" w14:textId="53DC2EBA" w:rsidR="0031574F" w:rsidRPr="0048120C" w:rsidRDefault="00FF6CA4" w:rsidP="0031574F">
            <w:pPr>
              <w:pStyle w:val="Heading5"/>
            </w:pPr>
            <w:r>
              <w:t>POTENTIAL ISSUES</w:t>
            </w:r>
            <w:r>
              <w:t xml:space="preserve">                              </w:t>
            </w:r>
          </w:p>
        </w:tc>
        <w:tc>
          <w:tcPr>
            <w:tcW w:w="56" w:type="dxa"/>
          </w:tcPr>
          <w:p w14:paraId="19A6AC14" w14:textId="77777777" w:rsidR="00FF6CA4" w:rsidRPr="00215590" w:rsidRDefault="00FF6CA4" w:rsidP="006C09EC"/>
        </w:tc>
        <w:tc>
          <w:tcPr>
            <w:tcW w:w="28" w:type="dxa"/>
          </w:tcPr>
          <w:p w14:paraId="2A24394F" w14:textId="77777777" w:rsidR="00FF6CA4" w:rsidRDefault="00FF6CA4" w:rsidP="006C09EC"/>
        </w:tc>
        <w:tc>
          <w:tcPr>
            <w:tcW w:w="1125" w:type="dxa"/>
            <w:gridSpan w:val="2"/>
          </w:tcPr>
          <w:p w14:paraId="4AB74E76" w14:textId="77777777" w:rsidR="00FF6CA4" w:rsidRDefault="00FF6CA4" w:rsidP="006C09EC"/>
        </w:tc>
      </w:tr>
      <w:tr w:rsidR="00FF6CA4" w14:paraId="28768579" w14:textId="77777777" w:rsidTr="00E05DC5">
        <w:trPr>
          <w:trHeight w:val="4615"/>
        </w:trPr>
        <w:tc>
          <w:tcPr>
            <w:tcW w:w="1396" w:type="dxa"/>
            <w:gridSpan w:val="4"/>
          </w:tcPr>
          <w:p w14:paraId="2D08C1E7" w14:textId="77777777" w:rsidR="00FF6CA4" w:rsidRDefault="00FF6CA4" w:rsidP="006C09EC"/>
        </w:tc>
        <w:tc>
          <w:tcPr>
            <w:tcW w:w="8889" w:type="dxa"/>
            <w:gridSpan w:val="14"/>
          </w:tcPr>
          <w:p w14:paraId="2143335B" w14:textId="03E4FC24" w:rsidR="00FF6CA4" w:rsidRPr="000C143E" w:rsidRDefault="00FF6CA4" w:rsidP="00FF6CA4">
            <w:pPr>
              <w:pStyle w:val="Text"/>
              <w:rPr>
                <w:sz w:val="24"/>
                <w:szCs w:val="24"/>
              </w:rPr>
            </w:pPr>
            <w:r>
              <w:rPr>
                <w:sz w:val="24"/>
                <w:szCs w:val="24"/>
              </w:rPr>
              <w:t>Some potential issues with my data could be that my sample size was too small. As mentioned before, most people who took the survey answered that they do feel like phone usage affects their happiness in life. Perhaps if I took a larger sample such as 100 people, the correlation would’ve been stronger, and the data collected would’ve yielded more favorable results. Another issue is that because of time and cost, I used convenience sampling. If I spread my survey to a wider range of young people across Egypt, I may have gotten a less bias and more accurate answer relative to Egypt’s population.</w:t>
            </w:r>
            <w:r w:rsidR="009C51C0">
              <w:rPr>
                <w:sz w:val="24"/>
                <w:szCs w:val="24"/>
              </w:rPr>
              <w:t xml:space="preserve"> In terms of confounding variables</w:t>
            </w:r>
            <w:r w:rsidR="00E05DC5">
              <w:rPr>
                <w:sz w:val="24"/>
                <w:szCs w:val="24"/>
              </w:rPr>
              <w:t>, I can’t seem to find any. Age cannot be a confounding variable as the people who were reportedly younger spent around the same amount of time on their phones as the older participants. Same can be said about the gender. Females too spent around the same amount of time on their phones as males did. Therefore, within this survey, we can say that there were no confounding variables.</w:t>
            </w:r>
          </w:p>
        </w:tc>
        <w:tc>
          <w:tcPr>
            <w:tcW w:w="56" w:type="dxa"/>
          </w:tcPr>
          <w:p w14:paraId="2A15E2C8" w14:textId="77777777" w:rsidR="00FF6CA4" w:rsidRPr="00215590" w:rsidRDefault="00FF6CA4" w:rsidP="006C09EC">
            <w:pPr>
              <w:pStyle w:val="Text"/>
            </w:pPr>
          </w:p>
        </w:tc>
        <w:tc>
          <w:tcPr>
            <w:tcW w:w="28" w:type="dxa"/>
          </w:tcPr>
          <w:p w14:paraId="24A9D964" w14:textId="77777777" w:rsidR="00FF6CA4" w:rsidRDefault="00FF6CA4" w:rsidP="006C09EC">
            <w:pPr>
              <w:pStyle w:val="Text"/>
            </w:pPr>
          </w:p>
        </w:tc>
        <w:tc>
          <w:tcPr>
            <w:tcW w:w="1125" w:type="dxa"/>
            <w:gridSpan w:val="2"/>
          </w:tcPr>
          <w:p w14:paraId="230596CA" w14:textId="77777777" w:rsidR="00FF6CA4" w:rsidRDefault="00FF6CA4" w:rsidP="006C09EC"/>
        </w:tc>
      </w:tr>
    </w:tbl>
    <w:p w14:paraId="2D842C2D" w14:textId="35661FD6" w:rsidR="003E3DAB" w:rsidRDefault="003E3DAB" w:rsidP="003E3DAB">
      <w:pPr>
        <w:pStyle w:val="GraphicAnchor"/>
      </w:pPr>
    </w:p>
    <w:p w14:paraId="63644491" w14:textId="77777777" w:rsidR="0031574F" w:rsidRDefault="0031574F" w:rsidP="003E3DAB">
      <w:pPr>
        <w:pStyle w:val="GraphicAnchor"/>
      </w:pPr>
    </w:p>
    <w:p w14:paraId="68A372F0" w14:textId="77777777" w:rsidR="0031574F" w:rsidRDefault="0031574F" w:rsidP="003E3DAB">
      <w:pPr>
        <w:pStyle w:val="GraphicAnchor"/>
      </w:pPr>
    </w:p>
    <w:p w14:paraId="1D81DF61" w14:textId="77777777" w:rsidR="0031574F" w:rsidRDefault="0031574F" w:rsidP="003E3DAB">
      <w:pPr>
        <w:pStyle w:val="GraphicAnchor"/>
      </w:pPr>
    </w:p>
    <w:p w14:paraId="6F67606E" w14:textId="77777777" w:rsidR="0031574F" w:rsidRDefault="0031574F" w:rsidP="003E3DAB">
      <w:pPr>
        <w:pStyle w:val="GraphicAnchor"/>
      </w:pPr>
    </w:p>
    <w:p w14:paraId="3E24B5A0" w14:textId="77777777" w:rsidR="0031574F" w:rsidRDefault="0031574F" w:rsidP="003E3DAB">
      <w:pPr>
        <w:pStyle w:val="GraphicAnchor"/>
      </w:pPr>
    </w:p>
    <w:p w14:paraId="5D0A2867" w14:textId="77777777" w:rsidR="0031574F" w:rsidRDefault="0031574F" w:rsidP="003E3DAB">
      <w:pPr>
        <w:pStyle w:val="GraphicAnchor"/>
      </w:pPr>
    </w:p>
    <w:p w14:paraId="0E49C4E8" w14:textId="77777777" w:rsidR="0031574F" w:rsidRDefault="0031574F" w:rsidP="003E3DAB">
      <w:pPr>
        <w:pStyle w:val="GraphicAnchor"/>
      </w:pPr>
    </w:p>
    <w:p w14:paraId="724EF086" w14:textId="77777777" w:rsidR="0031574F" w:rsidRDefault="0031574F" w:rsidP="003E3DAB">
      <w:pPr>
        <w:pStyle w:val="GraphicAnchor"/>
      </w:pPr>
    </w:p>
    <w:p w14:paraId="739243A9" w14:textId="77777777" w:rsidR="0031574F" w:rsidRDefault="0031574F" w:rsidP="003E3DAB">
      <w:pPr>
        <w:pStyle w:val="GraphicAnchor"/>
      </w:pPr>
    </w:p>
    <w:p w14:paraId="5C5C7C06" w14:textId="77777777" w:rsidR="0031574F" w:rsidRDefault="0031574F" w:rsidP="003E3DAB">
      <w:pPr>
        <w:pStyle w:val="GraphicAnchor"/>
      </w:pPr>
    </w:p>
    <w:p w14:paraId="4B003E9E" w14:textId="77777777" w:rsidR="0031574F" w:rsidRDefault="0031574F" w:rsidP="003E3DAB">
      <w:pPr>
        <w:pStyle w:val="GraphicAnchor"/>
      </w:pPr>
    </w:p>
    <w:p w14:paraId="34422704" w14:textId="77777777" w:rsidR="0031574F" w:rsidRDefault="0031574F" w:rsidP="003E3DAB">
      <w:pPr>
        <w:pStyle w:val="GraphicAnchor"/>
      </w:pPr>
    </w:p>
    <w:p w14:paraId="66388FDF" w14:textId="77777777" w:rsidR="0031574F" w:rsidRDefault="0031574F" w:rsidP="003E3DAB">
      <w:pPr>
        <w:pStyle w:val="GraphicAnchor"/>
      </w:pPr>
    </w:p>
    <w:p w14:paraId="12A722FA" w14:textId="77777777" w:rsidR="0031574F" w:rsidRDefault="0031574F" w:rsidP="003E3DAB">
      <w:pPr>
        <w:pStyle w:val="GraphicAnchor"/>
      </w:pPr>
    </w:p>
    <w:p w14:paraId="562EC5CA" w14:textId="77777777" w:rsidR="0031574F" w:rsidRDefault="0031574F" w:rsidP="003E3DAB">
      <w:pPr>
        <w:pStyle w:val="GraphicAnchor"/>
      </w:pPr>
    </w:p>
    <w:p w14:paraId="0E04A690" w14:textId="77777777" w:rsidR="0031574F" w:rsidRDefault="0031574F" w:rsidP="003E3DAB">
      <w:pPr>
        <w:pStyle w:val="GraphicAnchor"/>
      </w:pPr>
    </w:p>
    <w:p w14:paraId="58404DD6" w14:textId="77777777" w:rsidR="0031574F" w:rsidRDefault="0031574F" w:rsidP="003E3DAB">
      <w:pPr>
        <w:pStyle w:val="GraphicAnchor"/>
      </w:pPr>
    </w:p>
    <w:p w14:paraId="5E8EB890" w14:textId="77777777" w:rsidR="0031574F" w:rsidRDefault="0031574F" w:rsidP="003E3DAB">
      <w:pPr>
        <w:pStyle w:val="GraphicAnchor"/>
      </w:pPr>
    </w:p>
    <w:p w14:paraId="78FF9E9E" w14:textId="77777777" w:rsidR="0031574F" w:rsidRDefault="0031574F" w:rsidP="003E3DAB">
      <w:pPr>
        <w:pStyle w:val="GraphicAnchor"/>
      </w:pPr>
    </w:p>
    <w:p w14:paraId="03BA29E8" w14:textId="77777777" w:rsidR="0031574F" w:rsidRDefault="0031574F" w:rsidP="003E3DAB">
      <w:pPr>
        <w:pStyle w:val="GraphicAnchor"/>
      </w:pPr>
    </w:p>
    <w:p w14:paraId="79F78D5C" w14:textId="77777777" w:rsidR="0031574F" w:rsidRDefault="0031574F" w:rsidP="003E3DAB">
      <w:pPr>
        <w:pStyle w:val="GraphicAnchor"/>
      </w:pPr>
    </w:p>
    <w:p w14:paraId="2687F54C" w14:textId="77777777" w:rsidR="0031574F" w:rsidRDefault="0031574F" w:rsidP="003E3DAB">
      <w:pPr>
        <w:pStyle w:val="GraphicAnchor"/>
      </w:pPr>
    </w:p>
    <w:p w14:paraId="73F45D7A" w14:textId="77777777" w:rsidR="0031574F" w:rsidRDefault="0031574F" w:rsidP="003E3DAB">
      <w:pPr>
        <w:pStyle w:val="GraphicAnchor"/>
      </w:pPr>
    </w:p>
    <w:p w14:paraId="702179F2" w14:textId="77777777" w:rsidR="0031574F" w:rsidRDefault="0031574F" w:rsidP="003E3DAB">
      <w:pPr>
        <w:pStyle w:val="GraphicAnchor"/>
      </w:pPr>
    </w:p>
    <w:p w14:paraId="509B546A" w14:textId="77777777" w:rsidR="0031574F" w:rsidRDefault="0031574F" w:rsidP="003E3DAB">
      <w:pPr>
        <w:pStyle w:val="GraphicAnchor"/>
      </w:pPr>
    </w:p>
    <w:p w14:paraId="5D11F4FE" w14:textId="77777777" w:rsidR="0031574F" w:rsidRDefault="0031574F" w:rsidP="003E3DAB">
      <w:pPr>
        <w:pStyle w:val="GraphicAnchor"/>
      </w:pPr>
    </w:p>
    <w:p w14:paraId="6CADF303" w14:textId="77777777" w:rsidR="0031574F" w:rsidRDefault="0031574F" w:rsidP="003E3DAB">
      <w:pPr>
        <w:pStyle w:val="GraphicAnchor"/>
      </w:pPr>
    </w:p>
    <w:p w14:paraId="7C359EEC" w14:textId="77777777" w:rsidR="0031574F" w:rsidRDefault="0031574F" w:rsidP="003E3DAB">
      <w:pPr>
        <w:pStyle w:val="GraphicAnchor"/>
      </w:pPr>
    </w:p>
    <w:p w14:paraId="2427E45A" w14:textId="77777777" w:rsidR="0031574F" w:rsidRDefault="0031574F" w:rsidP="003E3DAB">
      <w:pPr>
        <w:pStyle w:val="GraphicAnchor"/>
      </w:pPr>
    </w:p>
    <w:p w14:paraId="4C735A17" w14:textId="77777777" w:rsidR="0031574F" w:rsidRDefault="0031574F" w:rsidP="003E3DAB">
      <w:pPr>
        <w:pStyle w:val="GraphicAnchor"/>
      </w:pPr>
    </w:p>
    <w:p w14:paraId="33DDD839" w14:textId="77777777" w:rsidR="0031574F" w:rsidRDefault="0031574F" w:rsidP="003E3DAB">
      <w:pPr>
        <w:pStyle w:val="GraphicAnchor"/>
      </w:pPr>
    </w:p>
    <w:p w14:paraId="44E20F65" w14:textId="77777777" w:rsidR="0031574F" w:rsidRDefault="0031574F" w:rsidP="003E3DAB">
      <w:pPr>
        <w:pStyle w:val="GraphicAnchor"/>
      </w:pPr>
    </w:p>
    <w:p w14:paraId="4A1045E0" w14:textId="77777777" w:rsidR="0031574F" w:rsidRDefault="0031574F" w:rsidP="003E3DAB">
      <w:pPr>
        <w:pStyle w:val="GraphicAnchor"/>
      </w:pPr>
    </w:p>
    <w:p w14:paraId="04ECABC0" w14:textId="77777777" w:rsidR="0031574F" w:rsidRDefault="0031574F" w:rsidP="003E3DAB">
      <w:pPr>
        <w:pStyle w:val="GraphicAnchor"/>
      </w:pPr>
    </w:p>
    <w:p w14:paraId="4CE6097C" w14:textId="77777777" w:rsidR="0031574F" w:rsidRDefault="0031574F" w:rsidP="003E3DAB">
      <w:pPr>
        <w:pStyle w:val="GraphicAnchor"/>
      </w:pPr>
    </w:p>
    <w:p w14:paraId="0D88CD9F" w14:textId="77777777" w:rsidR="0031574F" w:rsidRDefault="0031574F" w:rsidP="003E3DAB">
      <w:pPr>
        <w:pStyle w:val="GraphicAnchor"/>
      </w:pPr>
    </w:p>
    <w:p w14:paraId="76B6AF5D" w14:textId="77777777" w:rsidR="0031574F" w:rsidRDefault="0031574F" w:rsidP="003E3DAB">
      <w:pPr>
        <w:pStyle w:val="GraphicAnchor"/>
      </w:pPr>
    </w:p>
    <w:p w14:paraId="16E48F02" w14:textId="77777777" w:rsidR="0031574F" w:rsidRDefault="0031574F" w:rsidP="003E3DAB">
      <w:pPr>
        <w:pStyle w:val="GraphicAnchor"/>
      </w:pPr>
    </w:p>
    <w:p w14:paraId="461F74B1" w14:textId="77777777" w:rsidR="0031574F" w:rsidRDefault="0031574F" w:rsidP="003E3DAB">
      <w:pPr>
        <w:pStyle w:val="GraphicAnchor"/>
      </w:pPr>
    </w:p>
    <w:p w14:paraId="21DCA2F0" w14:textId="77777777" w:rsidR="0031574F" w:rsidRDefault="0031574F" w:rsidP="003E3DAB">
      <w:pPr>
        <w:pStyle w:val="GraphicAnchor"/>
      </w:pPr>
    </w:p>
    <w:p w14:paraId="0D555A64" w14:textId="77777777" w:rsidR="0031574F" w:rsidRDefault="0031574F" w:rsidP="003E3DAB">
      <w:pPr>
        <w:pStyle w:val="GraphicAnchor"/>
      </w:pPr>
    </w:p>
    <w:p w14:paraId="3081DAD4" w14:textId="77777777" w:rsidR="0031574F" w:rsidRDefault="0031574F" w:rsidP="003E3DAB">
      <w:pPr>
        <w:pStyle w:val="GraphicAnchor"/>
      </w:pPr>
    </w:p>
    <w:p w14:paraId="340ACFBD" w14:textId="77777777" w:rsidR="0031574F" w:rsidRDefault="0031574F" w:rsidP="003E3DAB">
      <w:pPr>
        <w:pStyle w:val="GraphicAnchor"/>
      </w:pPr>
    </w:p>
    <w:p w14:paraId="5E6DE8DA" w14:textId="77777777" w:rsidR="0031574F" w:rsidRDefault="0031574F" w:rsidP="003E3DAB">
      <w:pPr>
        <w:pStyle w:val="GraphicAnchor"/>
      </w:pPr>
    </w:p>
    <w:p w14:paraId="1FFDB068" w14:textId="77777777" w:rsidR="0031574F" w:rsidRDefault="0031574F" w:rsidP="003E3DAB">
      <w:pPr>
        <w:pStyle w:val="GraphicAnchor"/>
      </w:pPr>
    </w:p>
    <w:p w14:paraId="62AE0F7D" w14:textId="77777777" w:rsidR="0031574F" w:rsidRDefault="0031574F" w:rsidP="003E3DAB">
      <w:pPr>
        <w:pStyle w:val="GraphicAnchor"/>
      </w:pPr>
    </w:p>
    <w:p w14:paraId="54E2B478" w14:textId="77777777" w:rsidR="0031574F" w:rsidRDefault="0031574F" w:rsidP="003E3DAB">
      <w:pPr>
        <w:pStyle w:val="GraphicAnchor"/>
      </w:pPr>
    </w:p>
    <w:p w14:paraId="5BDD5175" w14:textId="77777777" w:rsidR="0031574F" w:rsidRDefault="0031574F" w:rsidP="003E3DAB">
      <w:pPr>
        <w:pStyle w:val="GraphicAnchor"/>
      </w:pPr>
    </w:p>
    <w:p w14:paraId="6EC517AB" w14:textId="77777777" w:rsidR="0031574F" w:rsidRDefault="0031574F" w:rsidP="003E3DAB">
      <w:pPr>
        <w:pStyle w:val="GraphicAnchor"/>
      </w:pPr>
    </w:p>
    <w:p w14:paraId="572E35D0" w14:textId="77777777" w:rsidR="0031574F" w:rsidRDefault="0031574F" w:rsidP="003E3DAB">
      <w:pPr>
        <w:pStyle w:val="GraphicAnchor"/>
      </w:pPr>
    </w:p>
    <w:p w14:paraId="1FB37E69" w14:textId="77777777" w:rsidR="0031574F" w:rsidRDefault="0031574F" w:rsidP="003E3DAB">
      <w:pPr>
        <w:pStyle w:val="GraphicAnchor"/>
      </w:pPr>
    </w:p>
    <w:p w14:paraId="17A77DC6" w14:textId="77777777" w:rsidR="0031574F" w:rsidRDefault="0031574F" w:rsidP="003E3DAB">
      <w:pPr>
        <w:pStyle w:val="GraphicAnchor"/>
      </w:pPr>
    </w:p>
    <w:p w14:paraId="3F317D4B" w14:textId="77777777" w:rsidR="0031574F" w:rsidRDefault="0031574F" w:rsidP="003E3DAB">
      <w:pPr>
        <w:pStyle w:val="GraphicAnchor"/>
      </w:pPr>
    </w:p>
    <w:p w14:paraId="6D64DFEF" w14:textId="77777777" w:rsidR="0031574F" w:rsidRDefault="0031574F" w:rsidP="003E3DAB">
      <w:pPr>
        <w:pStyle w:val="GraphicAnchor"/>
      </w:pPr>
    </w:p>
    <w:p w14:paraId="7583E64B" w14:textId="77777777" w:rsidR="0031574F" w:rsidRDefault="0031574F" w:rsidP="003E3DAB">
      <w:pPr>
        <w:pStyle w:val="GraphicAnchor"/>
      </w:pPr>
    </w:p>
    <w:p w14:paraId="4B1B6F51" w14:textId="77777777" w:rsidR="0031574F" w:rsidRDefault="0031574F" w:rsidP="003E3DAB">
      <w:pPr>
        <w:pStyle w:val="GraphicAnchor"/>
      </w:pPr>
    </w:p>
    <w:p w14:paraId="30F44C5F" w14:textId="77777777" w:rsidR="0031574F" w:rsidRDefault="0031574F" w:rsidP="003E3DAB">
      <w:pPr>
        <w:pStyle w:val="GraphicAnchor"/>
      </w:pPr>
    </w:p>
    <w:p w14:paraId="76B9D40A" w14:textId="77777777" w:rsidR="0031574F" w:rsidRDefault="0031574F" w:rsidP="003E3DAB">
      <w:pPr>
        <w:pStyle w:val="GraphicAnchor"/>
      </w:pPr>
    </w:p>
    <w:p w14:paraId="2B93FC0B" w14:textId="77777777" w:rsidR="0031574F" w:rsidRDefault="0031574F" w:rsidP="003E3DAB">
      <w:pPr>
        <w:pStyle w:val="GraphicAnchor"/>
      </w:pPr>
    </w:p>
    <w:p w14:paraId="0F6BA63E" w14:textId="77777777" w:rsidR="0031574F" w:rsidRDefault="0031574F" w:rsidP="003E3DAB">
      <w:pPr>
        <w:pStyle w:val="GraphicAnchor"/>
      </w:pPr>
    </w:p>
    <w:p w14:paraId="2358DE9E" w14:textId="77777777" w:rsidR="0031574F" w:rsidRDefault="0031574F" w:rsidP="003E3DAB">
      <w:pPr>
        <w:pStyle w:val="GraphicAnchor"/>
      </w:pPr>
    </w:p>
    <w:p w14:paraId="5CAAAD09" w14:textId="77777777" w:rsidR="0031574F" w:rsidRDefault="0031574F" w:rsidP="003E3DAB">
      <w:pPr>
        <w:pStyle w:val="GraphicAnchor"/>
      </w:pPr>
    </w:p>
    <w:p w14:paraId="654F1442" w14:textId="77777777" w:rsidR="0031574F" w:rsidRDefault="0031574F" w:rsidP="003E3DAB">
      <w:pPr>
        <w:pStyle w:val="GraphicAnchor"/>
      </w:pPr>
    </w:p>
    <w:p w14:paraId="2FDDEC7B" w14:textId="77777777" w:rsidR="0031574F" w:rsidRDefault="0031574F" w:rsidP="003E3DAB">
      <w:pPr>
        <w:pStyle w:val="GraphicAnchor"/>
      </w:pPr>
    </w:p>
    <w:p w14:paraId="18EACE66" w14:textId="77777777" w:rsidR="0031574F" w:rsidRDefault="0031574F" w:rsidP="003E3DAB">
      <w:pPr>
        <w:pStyle w:val="GraphicAnchor"/>
      </w:pPr>
    </w:p>
    <w:p w14:paraId="3BD452A9" w14:textId="77777777" w:rsidR="0031574F" w:rsidRDefault="0031574F" w:rsidP="003E3DAB">
      <w:pPr>
        <w:pStyle w:val="GraphicAnchor"/>
      </w:pPr>
    </w:p>
    <w:p w14:paraId="097671C5" w14:textId="77777777" w:rsidR="0031574F" w:rsidRDefault="0031574F" w:rsidP="003E3DAB">
      <w:pPr>
        <w:pStyle w:val="GraphicAnchor"/>
      </w:pPr>
    </w:p>
    <w:p w14:paraId="6DED72A8" w14:textId="77777777" w:rsidR="0031574F" w:rsidRDefault="0031574F" w:rsidP="003E3DAB">
      <w:pPr>
        <w:pStyle w:val="GraphicAnchor"/>
      </w:pPr>
    </w:p>
    <w:p w14:paraId="489D3F9F" w14:textId="77777777" w:rsidR="0031574F" w:rsidRDefault="0031574F" w:rsidP="003E3DAB">
      <w:pPr>
        <w:pStyle w:val="GraphicAnchor"/>
      </w:pPr>
    </w:p>
    <w:p w14:paraId="05EA4C70" w14:textId="77777777" w:rsidR="0031574F" w:rsidRDefault="0031574F" w:rsidP="003E3DAB">
      <w:pPr>
        <w:pStyle w:val="GraphicAnchor"/>
      </w:pPr>
    </w:p>
    <w:p w14:paraId="2A569D02" w14:textId="77777777" w:rsidR="0031574F" w:rsidRDefault="0031574F" w:rsidP="003E3DAB">
      <w:pPr>
        <w:pStyle w:val="GraphicAnchor"/>
      </w:pPr>
    </w:p>
    <w:p w14:paraId="306179EF" w14:textId="77777777" w:rsidR="0031574F" w:rsidRDefault="0031574F" w:rsidP="003E3DAB">
      <w:pPr>
        <w:pStyle w:val="GraphicAnchor"/>
      </w:pPr>
    </w:p>
    <w:p w14:paraId="6CEA8594" w14:textId="0EB3AB5B" w:rsidR="0031574F" w:rsidRPr="0031574F" w:rsidRDefault="0031574F" w:rsidP="0031574F">
      <w:pPr>
        <w:pStyle w:val="GraphicAnchor"/>
        <w:jc w:val="center"/>
        <w:rPr>
          <w:sz w:val="20"/>
          <w:szCs w:val="20"/>
        </w:rPr>
      </w:pPr>
      <w:r>
        <w:rPr>
          <w:sz w:val="20"/>
          <w:szCs w:val="20"/>
        </w:rPr>
        <w:t>THANK YOU!</w:t>
      </w:r>
    </w:p>
    <w:sectPr w:rsidR="0031574F" w:rsidRPr="0031574F" w:rsidSect="003B4411">
      <w:footerReference w:type="even" r:id="rId21"/>
      <w:footerReference w:type="default" r:id="rId22"/>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C2B7B0" w14:textId="77777777" w:rsidR="003B4411" w:rsidRDefault="003B4411" w:rsidP="00E74B29">
      <w:r>
        <w:separator/>
      </w:r>
    </w:p>
  </w:endnote>
  <w:endnote w:type="continuationSeparator" w:id="0">
    <w:p w14:paraId="6E74878F" w14:textId="77777777" w:rsidR="003B4411" w:rsidRDefault="003B4411"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docs-Open 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Content>
      <w:p w14:paraId="77258BA3"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66AD6E9"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377558"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109ED488" w14:textId="77777777" w:rsidTr="006709F1">
      <w:tc>
        <w:tcPr>
          <w:tcW w:w="1079" w:type="dxa"/>
        </w:tcPr>
        <w:p w14:paraId="5C9D6771" w14:textId="77777777" w:rsidR="00E74B29" w:rsidRPr="00E74B29" w:rsidRDefault="00E74B29" w:rsidP="006709F1">
          <w:pPr>
            <w:pStyle w:val="Footer"/>
          </w:pPr>
        </w:p>
      </w:tc>
      <w:tc>
        <w:tcPr>
          <w:tcW w:w="5395" w:type="dxa"/>
        </w:tcPr>
        <w:p w14:paraId="1D9635EA" w14:textId="77777777" w:rsidR="00E74B29" w:rsidRPr="00874FE7" w:rsidRDefault="00000000" w:rsidP="006709F1">
          <w:pPr>
            <w:pStyle w:val="Footer"/>
          </w:pPr>
          <w:sdt>
            <w:sdtPr>
              <w:id w:val="707152945"/>
              <w:placeholder>
                <w:docPart w:val="D9F54D80BD6243F28675060BD5B1FD4B"/>
              </w:placeholder>
              <w:temporary/>
              <w:showingPlcHdr/>
              <w15:appearance w15:val="hidden"/>
            </w:sdtPr>
            <w:sdtContent>
              <w:r w:rsidR="00837914" w:rsidRPr="006709F1">
                <w:t>REPORT TITLE</w:t>
              </w:r>
            </w:sdtContent>
          </w:sdt>
        </w:p>
      </w:tc>
      <w:tc>
        <w:tcPr>
          <w:tcW w:w="3237" w:type="dxa"/>
        </w:tcPr>
        <w:sdt>
          <w:sdtPr>
            <w:rPr>
              <w:rStyle w:val="PageNumber"/>
            </w:rPr>
            <w:id w:val="-1206949233"/>
            <w:docPartObj>
              <w:docPartGallery w:val="Page Numbers (Bottom of Page)"/>
              <w:docPartUnique/>
            </w:docPartObj>
          </w:sdtPr>
          <w:sdtContent>
            <w:p w14:paraId="269F2003"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419BC9F0" w14:textId="77777777" w:rsidR="00E74B29" w:rsidRPr="00E74B29" w:rsidRDefault="00E74B29" w:rsidP="006709F1">
          <w:pPr>
            <w:pStyle w:val="Footer"/>
          </w:pPr>
        </w:p>
      </w:tc>
    </w:tr>
  </w:tbl>
  <w:p w14:paraId="384C1ECD"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2B123D" w14:textId="77777777" w:rsidR="003B4411" w:rsidRDefault="003B4411" w:rsidP="00E74B29">
      <w:r>
        <w:separator/>
      </w:r>
    </w:p>
  </w:footnote>
  <w:footnote w:type="continuationSeparator" w:id="0">
    <w:p w14:paraId="6419D2E8" w14:textId="77777777" w:rsidR="003B4411" w:rsidRDefault="003B4411"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525D7510"/>
    <w:multiLevelType w:val="hybridMultilevel"/>
    <w:tmpl w:val="883854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37670585">
    <w:abstractNumId w:val="0"/>
  </w:num>
  <w:num w:numId="2" w16cid:durableId="209690345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removePersonalInformation/>
  <w:removeDateAndTime/>
  <w:doNotDisplayPageBoundaries/>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5590"/>
    <w:rsid w:val="00025385"/>
    <w:rsid w:val="00086FA5"/>
    <w:rsid w:val="00092A37"/>
    <w:rsid w:val="00094A3B"/>
    <w:rsid w:val="000C143E"/>
    <w:rsid w:val="000E4641"/>
    <w:rsid w:val="00151F66"/>
    <w:rsid w:val="00161092"/>
    <w:rsid w:val="00177F8D"/>
    <w:rsid w:val="00185F4A"/>
    <w:rsid w:val="00215590"/>
    <w:rsid w:val="002950F1"/>
    <w:rsid w:val="002D2200"/>
    <w:rsid w:val="002E3919"/>
    <w:rsid w:val="0031574F"/>
    <w:rsid w:val="003B4411"/>
    <w:rsid w:val="003E3DAB"/>
    <w:rsid w:val="0040564B"/>
    <w:rsid w:val="0048120C"/>
    <w:rsid w:val="004909D9"/>
    <w:rsid w:val="004C1770"/>
    <w:rsid w:val="00521481"/>
    <w:rsid w:val="00665110"/>
    <w:rsid w:val="006709F1"/>
    <w:rsid w:val="006C60E6"/>
    <w:rsid w:val="00797DD3"/>
    <w:rsid w:val="007A3D84"/>
    <w:rsid w:val="007A5D92"/>
    <w:rsid w:val="00837914"/>
    <w:rsid w:val="00874FE7"/>
    <w:rsid w:val="00952F7D"/>
    <w:rsid w:val="0095496A"/>
    <w:rsid w:val="009A38BA"/>
    <w:rsid w:val="009C51C0"/>
    <w:rsid w:val="00A5785B"/>
    <w:rsid w:val="00AC1219"/>
    <w:rsid w:val="00B43E11"/>
    <w:rsid w:val="00C755AB"/>
    <w:rsid w:val="00D43125"/>
    <w:rsid w:val="00D66A3A"/>
    <w:rsid w:val="00DF198B"/>
    <w:rsid w:val="00E05DC5"/>
    <w:rsid w:val="00E74B29"/>
    <w:rsid w:val="00EA161A"/>
    <w:rsid w:val="00F50791"/>
    <w:rsid w:val="00F74A90"/>
    <w:rsid w:val="00FB2F1A"/>
    <w:rsid w:val="00FF6CA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5A035A"/>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character" w:styleId="Hyperlink">
    <w:name w:val="Hyperlink"/>
    <w:basedOn w:val="DefaultParagraphFont"/>
    <w:uiPriority w:val="99"/>
    <w:semiHidden/>
    <w:rsid w:val="003E3DAB"/>
    <w:rPr>
      <w:color w:val="0000FF" w:themeColor="hyperlink"/>
      <w:u w:val="single"/>
    </w:rPr>
  </w:style>
  <w:style w:type="character" w:styleId="UnresolvedMention">
    <w:name w:val="Unresolved Mention"/>
    <w:basedOn w:val="DefaultParagraphFont"/>
    <w:uiPriority w:val="99"/>
    <w:semiHidden/>
    <w:unhideWhenUsed/>
    <w:rsid w:val="003E3DA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docs.google.com/forms/d/e/1FAIpQLSdgfJLltHASBaV-RTyRx8YKeLKrHKoKHxyWW-krK0s0DJuUpQ/viewform?usp=sf_link" TargetMode="External"/><Relationship Id="rId18"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B67ED7DC0724199B93622B487EFA0EF"/>
        <w:category>
          <w:name w:val="General"/>
          <w:gallery w:val="placeholder"/>
        </w:category>
        <w:types>
          <w:type w:val="bbPlcHdr"/>
        </w:types>
        <w:behaviors>
          <w:behavior w:val="content"/>
        </w:behaviors>
        <w:guid w:val="{FCABFDAA-4654-44FD-B8AC-DA8385628518}"/>
      </w:docPartPr>
      <w:docPartBody>
        <w:p w:rsidR="00000000" w:rsidRDefault="00000000">
          <w:pPr>
            <w:pStyle w:val="9B67ED7DC0724199B93622B487EFA0EF"/>
          </w:pPr>
          <w:r w:rsidRPr="00DF198B">
            <w:t>—</w:t>
          </w:r>
        </w:p>
      </w:docPartBody>
    </w:docPart>
    <w:docPart>
      <w:docPartPr>
        <w:name w:val="270BBA52D2DB428283A097F182AB0524"/>
        <w:category>
          <w:name w:val="General"/>
          <w:gallery w:val="placeholder"/>
        </w:category>
        <w:types>
          <w:type w:val="bbPlcHdr"/>
        </w:types>
        <w:behaviors>
          <w:behavior w:val="content"/>
        </w:behaviors>
        <w:guid w:val="{83EAA9F2-F4C3-433F-9838-8F19C5A5279F}"/>
      </w:docPartPr>
      <w:docPartBody>
        <w:p w:rsidR="00000000" w:rsidRDefault="00000000">
          <w:pPr>
            <w:pStyle w:val="270BBA52D2DB428283A097F182AB0524"/>
          </w:pPr>
          <w:r w:rsidRPr="00DF198B">
            <w:t>—</w:t>
          </w:r>
        </w:p>
      </w:docPartBody>
    </w:docPart>
    <w:docPart>
      <w:docPartPr>
        <w:name w:val="D9F54D80BD6243F28675060BD5B1FD4B"/>
        <w:category>
          <w:name w:val="General"/>
          <w:gallery w:val="placeholder"/>
        </w:category>
        <w:types>
          <w:type w:val="bbPlcHdr"/>
        </w:types>
        <w:behaviors>
          <w:behavior w:val="content"/>
        </w:behaviors>
        <w:guid w:val="{D5709058-5ED5-4474-BE68-673F3AA34E0B}"/>
      </w:docPartPr>
      <w:docPartBody>
        <w:p w:rsidR="00000000" w:rsidRDefault="00000000">
          <w:pPr>
            <w:pStyle w:val="D9F54D80BD6243F28675060BD5B1FD4B"/>
          </w:pPr>
          <w:r w:rsidRPr="0048120C">
            <w:t xml:space="preserve">Lorem Ipsum is </w:t>
          </w:r>
          <w:r w:rsidRPr="0048120C">
            <w:t>simply dummy text of the printing and typesetting industry.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docs-Open Sans">
    <w:altName w:val="Cambria"/>
    <w:panose1 w:val="00000000000000000000"/>
    <w:charset w:val="00"/>
    <w:family w:val="roman"/>
    <w:notTrueType/>
    <w:pitch w:val="default"/>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5DB"/>
    <w:rsid w:val="00267885"/>
    <w:rsid w:val="005745D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17A45FCF4A442E4B807E71A59C21522">
    <w:name w:val="F17A45FCF4A442E4B807E71A59C21522"/>
  </w:style>
  <w:style w:type="paragraph" w:customStyle="1" w:styleId="7BEC506C1B3E4BFE814182F59F16F8DC">
    <w:name w:val="7BEC506C1B3E4BFE814182F59F16F8DC"/>
  </w:style>
  <w:style w:type="paragraph" w:customStyle="1" w:styleId="DD7CCB0A4AC34D718946A0CF4DE7991A">
    <w:name w:val="DD7CCB0A4AC34D718946A0CF4DE7991A"/>
  </w:style>
  <w:style w:type="paragraph" w:customStyle="1" w:styleId="9B67ED7DC0724199B93622B487EFA0EF">
    <w:name w:val="9B67ED7DC0724199B93622B487EFA0EF"/>
  </w:style>
  <w:style w:type="paragraph" w:customStyle="1" w:styleId="57ED2444D65445039799233739ED2F06">
    <w:name w:val="57ED2444D65445039799233739ED2F06"/>
  </w:style>
  <w:style w:type="paragraph" w:customStyle="1" w:styleId="270BBA52D2DB428283A097F182AB0524">
    <w:name w:val="270BBA52D2DB428283A097F182AB0524"/>
  </w:style>
  <w:style w:type="paragraph" w:customStyle="1" w:styleId="DBADC964DC9243CDBFC3F78E657C874A">
    <w:name w:val="DBADC964DC9243CDBFC3F78E657C874A"/>
  </w:style>
  <w:style w:type="paragraph" w:customStyle="1" w:styleId="82C445E197294A689F78F2D62F829414">
    <w:name w:val="82C445E197294A689F78F2D62F829414"/>
  </w:style>
  <w:style w:type="paragraph" w:customStyle="1" w:styleId="Text">
    <w:name w:val="Text"/>
    <w:basedOn w:val="Normal"/>
    <w:uiPriority w:val="5"/>
    <w:qFormat/>
    <w:rsid w:val="005745DB"/>
    <w:pPr>
      <w:spacing w:after="0" w:line="240" w:lineRule="auto"/>
    </w:pPr>
    <w:rPr>
      <w:rFonts w:eastAsiaTheme="minorHAnsi"/>
      <w:kern w:val="0"/>
      <w:sz w:val="28"/>
      <w:szCs w:val="28"/>
      <w14:ligatures w14:val="none"/>
    </w:rPr>
  </w:style>
  <w:style w:type="paragraph" w:customStyle="1" w:styleId="058D74999FB14EC5B3B5FDE1FB0A6560">
    <w:name w:val="058D74999FB14EC5B3B5FDE1FB0A6560"/>
  </w:style>
  <w:style w:type="paragraph" w:customStyle="1" w:styleId="1A7BAFE7136442CAAEA6A95678805B12">
    <w:name w:val="1A7BAFE7136442CAAEA6A95678805B12"/>
  </w:style>
  <w:style w:type="paragraph" w:customStyle="1" w:styleId="611EA6A4472A47A49850E868B8FECEEE">
    <w:name w:val="611EA6A4472A47A49850E868B8FECEEE"/>
  </w:style>
  <w:style w:type="paragraph" w:customStyle="1" w:styleId="1A6B3A09E75F4D279FE0B84453464116">
    <w:name w:val="1A6B3A09E75F4D279FE0B84453464116"/>
  </w:style>
  <w:style w:type="paragraph" w:customStyle="1" w:styleId="5EE3E1EB885A4D7EBB872AE505723732">
    <w:name w:val="5EE3E1EB885A4D7EBB872AE505723732"/>
  </w:style>
  <w:style w:type="paragraph" w:customStyle="1" w:styleId="567A208E4B374127B35F8995E068CBAE">
    <w:name w:val="567A208E4B374127B35F8995E068CBAE"/>
  </w:style>
  <w:style w:type="paragraph" w:customStyle="1" w:styleId="AA198B14D5C340C49B6374FDCC92F66A">
    <w:name w:val="AA198B14D5C340C49B6374FDCC92F66A"/>
  </w:style>
  <w:style w:type="paragraph" w:customStyle="1" w:styleId="D9F54D80BD6243F28675060BD5B1FD4B">
    <w:name w:val="D9F54D80BD6243F28675060BD5B1FD4B"/>
  </w:style>
  <w:style w:type="paragraph" w:customStyle="1" w:styleId="F74B597DF2F74CD0B55AA32238C4E084">
    <w:name w:val="F74B597DF2F74CD0B55AA32238C4E084"/>
    <w:rsid w:val="005745DB"/>
  </w:style>
  <w:style w:type="paragraph" w:customStyle="1" w:styleId="F8F5594B66D2424D8954A7F131EA6AF2">
    <w:name w:val="F8F5594B66D2424D8954A7F131EA6AF2"/>
    <w:rsid w:val="005745DB"/>
  </w:style>
  <w:style w:type="paragraph" w:customStyle="1" w:styleId="F67FE06ED0254A39848EEED4140471A9">
    <w:name w:val="F67FE06ED0254A39848EEED4140471A9"/>
    <w:rsid w:val="005745DB"/>
  </w:style>
  <w:style w:type="paragraph" w:customStyle="1" w:styleId="1B89A988B4EE4269B94E77A3B91D327D">
    <w:name w:val="1B89A988B4EE4269B94E77A3B91D327D"/>
    <w:rsid w:val="005745DB"/>
  </w:style>
  <w:style w:type="paragraph" w:customStyle="1" w:styleId="4BD99C79B9904C94980ACED5B2DD38B5">
    <w:name w:val="4BD99C79B9904C94980ACED5B2DD38B5"/>
    <w:rsid w:val="005745DB"/>
  </w:style>
  <w:style w:type="paragraph" w:customStyle="1" w:styleId="9D6E19A06F2F4DD6AB32D5EFB1492587">
    <w:name w:val="9D6E19A06F2F4DD6AB32D5EFB1492587"/>
    <w:rsid w:val="005745DB"/>
  </w:style>
  <w:style w:type="paragraph" w:customStyle="1" w:styleId="6ABFDE59D51A45D8BEB846380C813BD5">
    <w:name w:val="6ABFDE59D51A45D8BEB846380C813BD5"/>
    <w:rsid w:val="005745DB"/>
  </w:style>
  <w:style w:type="paragraph" w:customStyle="1" w:styleId="8B6FFD3CC28642F2B786D20FC22785B9">
    <w:name w:val="8B6FFD3CC28642F2B786D20FC22785B9"/>
    <w:rsid w:val="005745DB"/>
  </w:style>
  <w:style w:type="paragraph" w:customStyle="1" w:styleId="B2B8FF88AAB046C79B90531131045D24">
    <w:name w:val="B2B8FF88AAB046C79B90531131045D24"/>
    <w:rsid w:val="005745DB"/>
  </w:style>
  <w:style w:type="paragraph" w:customStyle="1" w:styleId="EC071A8F12F94BCA8791BE49F1A39014">
    <w:name w:val="EC071A8F12F94BCA8791BE49F1A39014"/>
    <w:rsid w:val="005745DB"/>
  </w:style>
  <w:style w:type="paragraph" w:customStyle="1" w:styleId="93BE0443B7534BF4B04B3023C95B781E">
    <w:name w:val="93BE0443B7534BF4B04B3023C95B781E"/>
    <w:rsid w:val="005745DB"/>
  </w:style>
  <w:style w:type="paragraph" w:customStyle="1" w:styleId="5167C5BA12B94B268DD1B8A8A1664D81">
    <w:name w:val="5167C5BA12B94B268DD1B8A8A1664D81"/>
    <w:rsid w:val="005745DB"/>
  </w:style>
  <w:style w:type="paragraph" w:customStyle="1" w:styleId="AF31F52354BE4858A2CFA8D638FA5019">
    <w:name w:val="AF31F52354BE4858A2CFA8D638FA5019"/>
    <w:rsid w:val="005745D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2.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28E34E20-737E-44C6-9196-987FEAA8C1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9</Pages>
  <Words>815</Words>
  <Characters>4650</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2024-03-10T18:17:00Z</dcterms:created>
  <dcterms:modified xsi:type="dcterms:W3CDTF">2024-03-10T18:17:00Z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